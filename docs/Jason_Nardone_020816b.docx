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75" w:type="pct"/>
        <w:tblCellMar>
          <w:left w:w="0" w:type="dxa"/>
          <w:right w:w="0" w:type="dxa"/>
        </w:tblCellMar>
        <w:tblLook w:val="04A0" w:firstRow="1" w:lastRow="0" w:firstColumn="1" w:lastColumn="0" w:noHBand="0" w:noVBand="1"/>
      </w:tblPr>
      <w:tblGrid>
        <w:gridCol w:w="1620"/>
        <w:gridCol w:w="539"/>
        <w:gridCol w:w="8371"/>
      </w:tblGrid>
      <w:tr w:rsidR="009F19E9" w14:paraId="5A4B604F" w14:textId="77777777" w:rsidTr="00D3608F">
        <w:tc>
          <w:tcPr>
            <w:tcW w:w="769" w:type="pct"/>
          </w:tcPr>
          <w:p w14:paraId="7C3A150F" w14:textId="77777777" w:rsidR="009F19E9" w:rsidRDefault="009F19E9" w:rsidP="00620EA4">
            <w:pPr>
              <w:pStyle w:val="Heading1"/>
            </w:pPr>
          </w:p>
        </w:tc>
        <w:tc>
          <w:tcPr>
            <w:tcW w:w="256" w:type="pct"/>
          </w:tcPr>
          <w:p w14:paraId="5B46D4A9" w14:textId="77777777" w:rsidR="009F19E9" w:rsidRPr="009F19E9" w:rsidRDefault="009F19E9" w:rsidP="009F19E9"/>
        </w:tc>
        <w:tc>
          <w:tcPr>
            <w:tcW w:w="3975" w:type="pct"/>
          </w:tcPr>
          <w:p w14:paraId="47594D1B" w14:textId="77777777" w:rsidR="009F19E9" w:rsidRDefault="00884D5A" w:rsidP="00620EA4">
            <w:pPr>
              <w:pStyle w:val="Title"/>
            </w:pPr>
            <w:r>
              <w:fldChar w:fldCharType="begin"/>
            </w:r>
            <w:r w:rsidR="009F19E9">
              <w:instrText xml:space="preserve"> PLACEHOLDER </w:instrText>
            </w:r>
            <w:r>
              <w:fldChar w:fldCharType="begin"/>
            </w:r>
            <w:r w:rsidR="009F19E9">
              <w:instrText xml:space="preserve"> IF </w:instrText>
            </w:r>
            <w:fldSimple w:instr=" USERNAME ">
              <w:r w:rsidR="00C6359C">
                <w:rPr>
                  <w:noProof/>
                </w:rPr>
                <w:instrText>Jason Nardone</w:instrText>
              </w:r>
            </w:fldSimple>
            <w:r w:rsidR="009F19E9">
              <w:instrText xml:space="preserve">="" "[Your Name]" </w:instrText>
            </w:r>
            <w:fldSimple w:instr=" USERNAME ">
              <w:r w:rsidR="00C6359C">
                <w:rPr>
                  <w:noProof/>
                </w:rPr>
                <w:instrText>Jason Nardone</w:instrText>
              </w:r>
            </w:fldSimple>
            <w:r>
              <w:fldChar w:fldCharType="separate"/>
            </w:r>
            <w:r w:rsidR="00C6359C">
              <w:rPr>
                <w:noProof/>
              </w:rPr>
              <w:instrText>Jason Nardone</w:instrText>
            </w:r>
            <w:r>
              <w:fldChar w:fldCharType="end"/>
            </w:r>
            <w:r w:rsidR="009F19E9">
              <w:instrText xml:space="preserve"> \* MERGEFORMAT</w:instrText>
            </w:r>
            <w:r>
              <w:fldChar w:fldCharType="separate"/>
            </w:r>
            <w:r w:rsidR="00C6359C">
              <w:t xml:space="preserve">Jason </w:t>
            </w:r>
            <w:r w:rsidR="00C6359C">
              <w:rPr>
                <w:noProof/>
              </w:rPr>
              <w:t>Nardone</w:t>
            </w:r>
            <w:r>
              <w:fldChar w:fldCharType="end"/>
            </w:r>
          </w:p>
          <w:p w14:paraId="47EFEC5C" w14:textId="37CF49BC" w:rsidR="009F19E9" w:rsidRDefault="00EB4F90" w:rsidP="00B3305B">
            <w:pPr>
              <w:pStyle w:val="ContactDetails"/>
            </w:pPr>
            <w:r>
              <w:br/>
              <w:t>T: @</w:t>
            </w:r>
            <w:proofErr w:type="spellStart"/>
            <w:r w:rsidR="00B3305B">
              <w:t>jasonnardone</w:t>
            </w:r>
            <w:proofErr w:type="spellEnd"/>
            <w:r w:rsidR="00F453E1">
              <w:t xml:space="preserve">  </w:t>
            </w:r>
            <w:r w:rsidR="006764BB">
              <w:t>W: jasonnardone.com</w:t>
            </w:r>
          </w:p>
        </w:tc>
      </w:tr>
      <w:tr w:rsidR="00555A4A" w14:paraId="59DCD090" w14:textId="77777777" w:rsidTr="00D3608F">
        <w:tc>
          <w:tcPr>
            <w:tcW w:w="769" w:type="pct"/>
          </w:tcPr>
          <w:p w14:paraId="18BA9D34" w14:textId="77777777" w:rsidR="00555A4A" w:rsidRDefault="00555A4A" w:rsidP="00620EA4">
            <w:pPr>
              <w:pStyle w:val="Heading1"/>
            </w:pPr>
          </w:p>
        </w:tc>
        <w:tc>
          <w:tcPr>
            <w:tcW w:w="256" w:type="pct"/>
          </w:tcPr>
          <w:p w14:paraId="4A2D99F3" w14:textId="77777777" w:rsidR="00555A4A" w:rsidRPr="009F19E9" w:rsidRDefault="00555A4A" w:rsidP="009F19E9"/>
        </w:tc>
        <w:tc>
          <w:tcPr>
            <w:tcW w:w="3975" w:type="pct"/>
          </w:tcPr>
          <w:p w14:paraId="5277D2BF" w14:textId="77777777" w:rsidR="00555A4A" w:rsidRDefault="00555A4A" w:rsidP="00DE2D7D">
            <w:pPr>
              <w:pStyle w:val="BodyText"/>
            </w:pPr>
          </w:p>
        </w:tc>
      </w:tr>
      <w:tr w:rsidR="009F19E9" w14:paraId="6031C6BB" w14:textId="77777777" w:rsidTr="00A26304">
        <w:trPr>
          <w:trHeight w:val="1962"/>
        </w:trPr>
        <w:tc>
          <w:tcPr>
            <w:tcW w:w="769" w:type="pct"/>
          </w:tcPr>
          <w:p w14:paraId="073A02BA" w14:textId="77777777" w:rsidR="009F19E9" w:rsidRDefault="00C6359C" w:rsidP="00620EA4">
            <w:pPr>
              <w:pStyle w:val="Heading1"/>
            </w:pPr>
            <w:r>
              <w:t>Summary</w:t>
            </w:r>
          </w:p>
        </w:tc>
        <w:tc>
          <w:tcPr>
            <w:tcW w:w="256" w:type="pct"/>
          </w:tcPr>
          <w:p w14:paraId="578747F3" w14:textId="77777777" w:rsidR="009F19E9" w:rsidRPr="009F19E9" w:rsidRDefault="009F19E9" w:rsidP="009F19E9"/>
        </w:tc>
        <w:tc>
          <w:tcPr>
            <w:tcW w:w="3975" w:type="pct"/>
          </w:tcPr>
          <w:sdt>
            <w:sdtPr>
              <w:id w:val="8394789"/>
              <w:placeholder>
                <w:docPart w:val="255E13B2512F1C41905FD19C41A1BF97"/>
              </w:placeholder>
            </w:sdtPr>
            <w:sdtEndPr/>
            <w:sdtContent>
              <w:p w14:paraId="7BE01FD2" w14:textId="7B22E916" w:rsidR="009F19E9" w:rsidRPr="00D1317E" w:rsidRDefault="00BD10CC" w:rsidP="000466F3">
                <w:pPr>
                  <w:pStyle w:val="BodyText"/>
                </w:pPr>
                <w:r>
                  <w:t xml:space="preserve">IT Management professional with 16 </w:t>
                </w:r>
                <w:proofErr w:type="gramStart"/>
                <w:r>
                  <w:t>years</w:t>
                </w:r>
                <w:proofErr w:type="gramEnd"/>
                <w:r>
                  <w:t xml:space="preserve"> experience </w:t>
                </w:r>
                <w:r w:rsidR="00D1317E" w:rsidRPr="00D1317E">
                  <w:t xml:space="preserve">in ecommerce, finance, automotive, </w:t>
                </w:r>
                <w:r w:rsidR="00CA45E6">
                  <w:t xml:space="preserve">utility </w:t>
                </w:r>
                <w:r w:rsidR="00D1317E" w:rsidRPr="00D1317E">
                  <w:t>and cons</w:t>
                </w:r>
                <w:r w:rsidR="008B565C">
                  <w:t xml:space="preserve">umer packaged goods industries.  </w:t>
                </w:r>
                <w:r w:rsidR="00D1317E" w:rsidRPr="00D1317E">
                  <w:t>Technology oriented leader with an understanding of curr</w:t>
                </w:r>
                <w:r w:rsidR="008B565C">
                  <w:t>ent as well as emerging</w:t>
                </w:r>
                <w:r>
                  <w:t xml:space="preserve"> trends</w:t>
                </w:r>
                <w:r w:rsidR="00597D2A">
                  <w:t xml:space="preserve">.  </w:t>
                </w:r>
                <w:r w:rsidR="00D1317E" w:rsidRPr="00D1317E">
                  <w:t>Proven success in aligning technology decisi</w:t>
                </w:r>
                <w:r w:rsidR="00ED50EF">
                  <w:t xml:space="preserve">ons with future business goals.  </w:t>
                </w:r>
                <w:r w:rsidRPr="00BD10CC">
                  <w:t>Capable in website and software development as well as leading effective teams in attaining organizational objectives.</w:t>
                </w:r>
                <w:r>
                  <w:t xml:space="preserve">  </w:t>
                </w:r>
                <w:r w:rsidR="00ED50EF">
                  <w:t>Detail oriented with exceptional multi-tasking ab</w:t>
                </w:r>
                <w:bookmarkStart w:id="0" w:name="_GoBack"/>
                <w:bookmarkEnd w:id="0"/>
                <w:r w:rsidR="00ED50EF">
                  <w:t xml:space="preserve">ilities, capable in independent operations and team dynamics with excellent interpersonal and communication skills.  </w:t>
                </w:r>
                <w:r w:rsidR="00ED50EF" w:rsidRPr="00D1317E">
                  <w:t>Ability to merge design, business requirements, and analytics to del</w:t>
                </w:r>
                <w:r w:rsidR="00ED50EF">
                  <w:t xml:space="preserve">iver superior user experiences.  </w:t>
                </w:r>
              </w:p>
            </w:sdtContent>
          </w:sdt>
        </w:tc>
      </w:tr>
      <w:tr w:rsidR="002F7B5F" w14:paraId="0FA8941F" w14:textId="77777777" w:rsidTr="00D3608F">
        <w:tc>
          <w:tcPr>
            <w:tcW w:w="769" w:type="pct"/>
          </w:tcPr>
          <w:p w14:paraId="70A1CF1E" w14:textId="77777777" w:rsidR="002F7B5F" w:rsidRDefault="002F7B5F" w:rsidP="00620EA4">
            <w:pPr>
              <w:pStyle w:val="Heading1"/>
            </w:pPr>
          </w:p>
        </w:tc>
        <w:tc>
          <w:tcPr>
            <w:tcW w:w="256" w:type="pct"/>
          </w:tcPr>
          <w:p w14:paraId="0A93B447" w14:textId="77777777" w:rsidR="002F7B5F" w:rsidRPr="009F19E9" w:rsidRDefault="002F7B5F" w:rsidP="009F19E9"/>
        </w:tc>
        <w:tc>
          <w:tcPr>
            <w:tcW w:w="3975" w:type="pct"/>
          </w:tcPr>
          <w:p w14:paraId="5F77BD5D" w14:textId="77777777" w:rsidR="002F7B5F" w:rsidRDefault="002F7B5F" w:rsidP="00DE2D7D">
            <w:pPr>
              <w:pStyle w:val="BodyText"/>
            </w:pPr>
          </w:p>
        </w:tc>
      </w:tr>
      <w:tr w:rsidR="009F19E9" w14:paraId="3D900E30" w14:textId="77777777" w:rsidTr="00D3608F">
        <w:tc>
          <w:tcPr>
            <w:tcW w:w="769" w:type="pct"/>
          </w:tcPr>
          <w:p w14:paraId="51471BFD" w14:textId="77777777" w:rsidR="009F19E9" w:rsidRDefault="00624077" w:rsidP="00624077">
            <w:pPr>
              <w:pStyle w:val="Heading1"/>
            </w:pPr>
            <w:r>
              <w:t>Skills</w:t>
            </w:r>
          </w:p>
        </w:tc>
        <w:tc>
          <w:tcPr>
            <w:tcW w:w="256" w:type="pct"/>
          </w:tcPr>
          <w:p w14:paraId="300991A0" w14:textId="77777777" w:rsidR="00817E52" w:rsidRDefault="00817E52" w:rsidP="009F19E9">
            <w:pPr>
              <w:pStyle w:val="SpaceBetween"/>
            </w:pPr>
          </w:p>
          <w:p w14:paraId="7A24835C" w14:textId="77777777" w:rsidR="00817E52" w:rsidRPr="00817E52" w:rsidRDefault="00817E52" w:rsidP="00817E52"/>
          <w:p w14:paraId="65D05143" w14:textId="77777777" w:rsidR="00817E52" w:rsidRPr="00817E52" w:rsidRDefault="00817E52" w:rsidP="00817E52"/>
          <w:p w14:paraId="03CA6676" w14:textId="77777777" w:rsidR="00817E52" w:rsidRPr="00817E52" w:rsidRDefault="00817E52" w:rsidP="00817E52"/>
          <w:p w14:paraId="06C97EA8" w14:textId="77777777" w:rsidR="00817E52" w:rsidRPr="00817E52" w:rsidRDefault="00817E52" w:rsidP="00817E52"/>
          <w:p w14:paraId="7B0CB8F0" w14:textId="77777777" w:rsidR="00817E52" w:rsidRDefault="00817E52" w:rsidP="00817E52"/>
          <w:p w14:paraId="321FBB16" w14:textId="77777777" w:rsidR="009F19E9" w:rsidRPr="00817E52" w:rsidRDefault="009F19E9" w:rsidP="00817E52"/>
        </w:tc>
        <w:tc>
          <w:tcPr>
            <w:tcW w:w="3975" w:type="pct"/>
          </w:tcPr>
          <w:p w14:paraId="0659040D" w14:textId="77777777" w:rsidR="005665FD" w:rsidRDefault="005665FD" w:rsidP="00037FAB">
            <w:pPr>
              <w:pStyle w:val="Heading2"/>
              <w:rPr>
                <w:b w:val="0"/>
              </w:rPr>
            </w:pPr>
            <w:r>
              <w:t xml:space="preserve">Methodologies: </w:t>
            </w:r>
            <w:r w:rsidRPr="005665FD">
              <w:rPr>
                <w:rStyle w:val="BodyTextChar"/>
                <w:b w:val="0"/>
              </w:rPr>
              <w:t>Agile Software Development, Test Driven Development, and Semantic Markup.</w:t>
            </w:r>
          </w:p>
          <w:p w14:paraId="1FFD1E06" w14:textId="77777777" w:rsidR="00BA4F1E" w:rsidRDefault="00BA4F1E" w:rsidP="00037FAB">
            <w:pPr>
              <w:pStyle w:val="Heading2"/>
            </w:pPr>
            <w:r w:rsidRPr="009643CA">
              <w:t xml:space="preserve">Software: </w:t>
            </w:r>
            <w:r w:rsidRPr="005665FD">
              <w:rPr>
                <w:rStyle w:val="BodyTextChar"/>
                <w:b w:val="0"/>
              </w:rPr>
              <w:t xml:space="preserve">Confluence, Jira, </w:t>
            </w:r>
            <w:proofErr w:type="spellStart"/>
            <w:r w:rsidRPr="005665FD">
              <w:rPr>
                <w:rStyle w:val="BodyTextChar"/>
                <w:b w:val="0"/>
              </w:rPr>
              <w:t>Codekit</w:t>
            </w:r>
            <w:proofErr w:type="spellEnd"/>
            <w:r w:rsidRPr="005665FD">
              <w:rPr>
                <w:rStyle w:val="BodyTextChar"/>
                <w:b w:val="0"/>
              </w:rPr>
              <w:t>, Sublime Text, and Adobe Photoshop</w:t>
            </w:r>
            <w:r w:rsidRPr="00037FAB">
              <w:rPr>
                <w:rStyle w:val="BodyTextChar"/>
              </w:rPr>
              <w:t>.</w:t>
            </w:r>
          </w:p>
          <w:p w14:paraId="4C75819A" w14:textId="77777777" w:rsidR="009643CA" w:rsidRDefault="00AE531F" w:rsidP="00037FAB">
            <w:pPr>
              <w:pStyle w:val="Heading2"/>
            </w:pPr>
            <w:r w:rsidRPr="005665FD">
              <w:t>Programming:</w:t>
            </w:r>
            <w:r w:rsidR="009643CA">
              <w:t xml:space="preserve"> </w:t>
            </w:r>
            <w:r w:rsidR="009643CA" w:rsidRPr="005665FD">
              <w:rPr>
                <w:rStyle w:val="BodyTextChar"/>
                <w:b w:val="0"/>
              </w:rPr>
              <w:t xml:space="preserve">CSS3, HTML5, JavaScript, jQuery, JSP, JSON, </w:t>
            </w:r>
            <w:r w:rsidR="00546D36">
              <w:rPr>
                <w:rStyle w:val="BodyTextChar"/>
                <w:b w:val="0"/>
              </w:rPr>
              <w:t xml:space="preserve">PHP, </w:t>
            </w:r>
            <w:r w:rsidR="009643CA" w:rsidRPr="005665FD">
              <w:rPr>
                <w:rStyle w:val="BodyTextChar"/>
                <w:b w:val="0"/>
              </w:rPr>
              <w:t>SQL, and XML.</w:t>
            </w:r>
          </w:p>
          <w:p w14:paraId="52F9DE57" w14:textId="77777777" w:rsidR="009643CA" w:rsidRDefault="009643CA" w:rsidP="00037FAB">
            <w:pPr>
              <w:pStyle w:val="Heading2"/>
            </w:pPr>
            <w:r w:rsidRPr="009643CA">
              <w:t xml:space="preserve">Platforms: </w:t>
            </w:r>
            <w:r w:rsidRPr="005665FD">
              <w:rPr>
                <w:rStyle w:val="BodyTextChar"/>
                <w:b w:val="0"/>
              </w:rPr>
              <w:t xml:space="preserve">Adobe CQ, IBM </w:t>
            </w:r>
            <w:proofErr w:type="spellStart"/>
            <w:r w:rsidRPr="005665FD">
              <w:rPr>
                <w:rStyle w:val="BodyTextChar"/>
                <w:b w:val="0"/>
              </w:rPr>
              <w:t>Websphere</w:t>
            </w:r>
            <w:proofErr w:type="spellEnd"/>
            <w:r w:rsidRPr="005665FD">
              <w:rPr>
                <w:rStyle w:val="BodyTextChar"/>
                <w:b w:val="0"/>
              </w:rPr>
              <w:t xml:space="preserve"> Commerce, Akamai, HP </w:t>
            </w:r>
            <w:proofErr w:type="spellStart"/>
            <w:r w:rsidRPr="005665FD">
              <w:rPr>
                <w:rStyle w:val="BodyTextChar"/>
                <w:b w:val="0"/>
              </w:rPr>
              <w:t>Teamsite</w:t>
            </w:r>
            <w:proofErr w:type="spellEnd"/>
            <w:r w:rsidRPr="005665FD">
              <w:rPr>
                <w:rStyle w:val="BodyTextChar"/>
                <w:b w:val="0"/>
              </w:rPr>
              <w:t xml:space="preserve">, and SDL </w:t>
            </w:r>
            <w:proofErr w:type="spellStart"/>
            <w:r w:rsidRPr="005665FD">
              <w:rPr>
                <w:rStyle w:val="BodyTextChar"/>
                <w:b w:val="0"/>
              </w:rPr>
              <w:t>Tridion</w:t>
            </w:r>
            <w:proofErr w:type="spellEnd"/>
            <w:r w:rsidRPr="005665FD">
              <w:rPr>
                <w:rStyle w:val="BodyTextChar"/>
                <w:b w:val="0"/>
              </w:rPr>
              <w:t>.</w:t>
            </w:r>
          </w:p>
          <w:p w14:paraId="56D390F0" w14:textId="77777777" w:rsidR="009643CA" w:rsidRDefault="009643CA" w:rsidP="00037FAB">
            <w:pPr>
              <w:pStyle w:val="Heading2"/>
            </w:pPr>
            <w:r w:rsidRPr="009643CA">
              <w:t xml:space="preserve">Continuous Integration: </w:t>
            </w:r>
            <w:r w:rsidRPr="005665FD">
              <w:rPr>
                <w:rStyle w:val="BodyTextChar"/>
                <w:b w:val="0"/>
              </w:rPr>
              <w:t>Jenkins, Hudson, and Bamboo.</w:t>
            </w:r>
          </w:p>
          <w:p w14:paraId="0D6C1F28" w14:textId="77777777" w:rsidR="009643CA" w:rsidRDefault="009643CA" w:rsidP="00037FAB">
            <w:pPr>
              <w:pStyle w:val="Heading2"/>
            </w:pPr>
            <w:r>
              <w:t xml:space="preserve">Analytics: </w:t>
            </w:r>
            <w:r w:rsidRPr="005665FD">
              <w:rPr>
                <w:rStyle w:val="BodyTextChar"/>
                <w:b w:val="0"/>
              </w:rPr>
              <w:t xml:space="preserve">Adobe </w:t>
            </w:r>
            <w:proofErr w:type="spellStart"/>
            <w:r w:rsidRPr="005665FD">
              <w:rPr>
                <w:rStyle w:val="BodyTextChar"/>
                <w:b w:val="0"/>
              </w:rPr>
              <w:t>SiteCatalyst</w:t>
            </w:r>
            <w:proofErr w:type="spellEnd"/>
            <w:r w:rsidRPr="005665FD">
              <w:rPr>
                <w:rStyle w:val="BodyTextChar"/>
                <w:b w:val="0"/>
              </w:rPr>
              <w:t xml:space="preserve">, IBM </w:t>
            </w:r>
            <w:proofErr w:type="spellStart"/>
            <w:r w:rsidRPr="005665FD">
              <w:rPr>
                <w:rStyle w:val="BodyTextChar"/>
                <w:b w:val="0"/>
              </w:rPr>
              <w:t>Coremetrics</w:t>
            </w:r>
            <w:proofErr w:type="spellEnd"/>
            <w:r w:rsidRPr="005665FD">
              <w:rPr>
                <w:rStyle w:val="BodyTextChar"/>
                <w:b w:val="0"/>
              </w:rPr>
              <w:t>, and Google Analytics.</w:t>
            </w:r>
          </w:p>
          <w:p w14:paraId="07F3FE74" w14:textId="77777777" w:rsidR="009643CA" w:rsidRDefault="009643CA" w:rsidP="00037FAB">
            <w:pPr>
              <w:pStyle w:val="Heading2"/>
            </w:pPr>
            <w:r>
              <w:t xml:space="preserve">Version Control: </w:t>
            </w:r>
            <w:proofErr w:type="spellStart"/>
            <w:r w:rsidRPr="005665FD">
              <w:rPr>
                <w:rStyle w:val="BodyTextChar"/>
                <w:b w:val="0"/>
              </w:rPr>
              <w:t>Git</w:t>
            </w:r>
            <w:proofErr w:type="spellEnd"/>
            <w:r w:rsidRPr="005665FD">
              <w:rPr>
                <w:rStyle w:val="BodyTextChar"/>
                <w:b w:val="0"/>
              </w:rPr>
              <w:t>, Subversion and CVS.</w:t>
            </w:r>
          </w:p>
          <w:p w14:paraId="36754F1B" w14:textId="77777777" w:rsidR="009643CA" w:rsidRDefault="009643CA" w:rsidP="00037FAB">
            <w:pPr>
              <w:pStyle w:val="Heading2"/>
            </w:pPr>
            <w:r>
              <w:t xml:space="preserve">Digital Marketing: </w:t>
            </w:r>
            <w:r w:rsidRPr="005665FD">
              <w:rPr>
                <w:rStyle w:val="BodyTextChar"/>
                <w:b w:val="0"/>
              </w:rPr>
              <w:t>Adobe Test &amp; Target, Google Tag Manager, and Dynamic Tag Manager.</w:t>
            </w:r>
          </w:p>
          <w:p w14:paraId="4D6883AB" w14:textId="77777777" w:rsidR="009F19E9" w:rsidRPr="009F19E9" w:rsidRDefault="009F19E9" w:rsidP="00037FAB">
            <w:pPr>
              <w:pStyle w:val="Heading2"/>
            </w:pPr>
          </w:p>
        </w:tc>
      </w:tr>
      <w:tr w:rsidR="002F7B5F" w14:paraId="0E4600E2" w14:textId="77777777" w:rsidTr="00D3608F">
        <w:tc>
          <w:tcPr>
            <w:tcW w:w="769" w:type="pct"/>
          </w:tcPr>
          <w:p w14:paraId="5A7D23D3" w14:textId="77777777" w:rsidR="002F7B5F" w:rsidRDefault="002F7B5F" w:rsidP="00624077">
            <w:pPr>
              <w:pStyle w:val="Heading1"/>
            </w:pPr>
          </w:p>
        </w:tc>
        <w:tc>
          <w:tcPr>
            <w:tcW w:w="256" w:type="pct"/>
          </w:tcPr>
          <w:p w14:paraId="0DD42E12" w14:textId="77777777" w:rsidR="002F7B5F" w:rsidRDefault="002F7B5F" w:rsidP="009F19E9">
            <w:pPr>
              <w:pStyle w:val="SpaceBetween"/>
            </w:pPr>
          </w:p>
        </w:tc>
        <w:tc>
          <w:tcPr>
            <w:tcW w:w="3975" w:type="pct"/>
          </w:tcPr>
          <w:p w14:paraId="1FF828E8" w14:textId="77777777" w:rsidR="002F7B5F" w:rsidRDefault="002F7B5F" w:rsidP="009643CA">
            <w:pPr>
              <w:pStyle w:val="BodyText"/>
            </w:pPr>
          </w:p>
        </w:tc>
      </w:tr>
      <w:tr w:rsidR="009F19E9" w14:paraId="21E43267" w14:textId="77777777" w:rsidTr="00FC33F6">
        <w:tc>
          <w:tcPr>
            <w:tcW w:w="769" w:type="pct"/>
          </w:tcPr>
          <w:p w14:paraId="2E9CA536" w14:textId="77777777" w:rsidR="009F19E9" w:rsidRDefault="009F19E9" w:rsidP="00620EA4">
            <w:pPr>
              <w:pStyle w:val="Heading1"/>
            </w:pPr>
            <w:r>
              <w:t>Experience</w:t>
            </w:r>
          </w:p>
        </w:tc>
        <w:tc>
          <w:tcPr>
            <w:tcW w:w="256" w:type="pct"/>
          </w:tcPr>
          <w:p w14:paraId="4A7ACA8E" w14:textId="77777777" w:rsidR="009F19E9" w:rsidRPr="009F19E9" w:rsidRDefault="009F19E9" w:rsidP="009F19E9"/>
        </w:tc>
        <w:tc>
          <w:tcPr>
            <w:tcW w:w="3975" w:type="pct"/>
          </w:tcPr>
          <w:sdt>
            <w:sdtPr>
              <w:id w:val="9459739"/>
              <w:placeholder>
                <w:docPart w:val="4A0B4DA0DEDD3147A9320D0774706EDD"/>
              </w:placeholder>
            </w:sdtPr>
            <w:sdtEndPr/>
            <w:sdtContent>
              <w:p w14:paraId="63B97D6E" w14:textId="77777777" w:rsidR="00365266" w:rsidRDefault="007558C2" w:rsidP="00365266">
                <w:pPr>
                  <w:pStyle w:val="Heading2"/>
                  <w:tabs>
                    <w:tab w:val="clear" w:pos="8640"/>
                    <w:tab w:val="right" w:pos="8371"/>
                  </w:tabs>
                </w:pPr>
                <w:sdt>
                  <w:sdtPr>
                    <w:id w:val="474795184"/>
                    <w:placeholder>
                      <w:docPart w:val="BB0F36CBE8133F4CAFEE07B564D73374"/>
                    </w:placeholder>
                  </w:sdtPr>
                  <w:sdtEndPr/>
                  <w:sdtContent>
                    <w:r w:rsidR="00365266">
                      <w:t>Duke Energy</w:t>
                    </w:r>
                  </w:sdtContent>
                </w:sdt>
                <w:r w:rsidR="00365266">
                  <w:tab/>
                  <w:t>February 2015 – Present</w:t>
                </w:r>
              </w:p>
              <w:p w14:paraId="5E0DC89D" w14:textId="77777777" w:rsidR="00365266" w:rsidRPr="00FA65FD" w:rsidRDefault="00365266" w:rsidP="00365266">
                <w:pPr>
                  <w:pStyle w:val="Heading2"/>
                </w:pPr>
                <w:r>
                  <w:t>IT Environment Coordinator</w:t>
                </w:r>
              </w:p>
              <w:p w14:paraId="51D61F34" w14:textId="77777777" w:rsidR="00365266" w:rsidRPr="005E703E" w:rsidRDefault="00365266" w:rsidP="00365266">
                <w:pPr>
                  <w:pStyle w:val="Heading2"/>
                  <w:rPr>
                    <w:rStyle w:val="CommentReference"/>
                  </w:rPr>
                </w:pPr>
                <w:r w:rsidRPr="005E703E">
                  <w:rPr>
                    <w:rStyle w:val="CommentReference"/>
                  </w:rPr>
                  <w:t>Charlotte, NC</w:t>
                </w:r>
              </w:p>
              <w:sdt>
                <w:sdtPr>
                  <w:rPr>
                    <w:rFonts w:asciiTheme="majorHAnsi" w:eastAsiaTheme="majorEastAsia" w:hAnsiTheme="majorHAnsi" w:cstheme="majorBidi"/>
                    <w:b/>
                    <w:bCs/>
                    <w:color w:val="7F7F7F" w:themeColor="text1" w:themeTint="80"/>
                    <w:sz w:val="18"/>
                    <w:szCs w:val="18"/>
                  </w:rPr>
                  <w:id w:val="-200484012"/>
                  <w:placeholder>
                    <w:docPart w:val="794A8927F8770B4C9A68048D7F3936CF"/>
                  </w:placeholder>
                </w:sdtPr>
                <w:sdtEndPr>
                  <w:rPr>
                    <w:color w:val="000000" w:themeColor="text1"/>
                  </w:rPr>
                </w:sdtEndPr>
                <w:sdtContent>
                  <w:p w14:paraId="1E77E483" w14:textId="77777777" w:rsidR="00365266" w:rsidRPr="00365266" w:rsidRDefault="00365266" w:rsidP="00365266">
                    <w:pPr>
                      <w:pStyle w:val="NoSpacing"/>
                      <w:rPr>
                        <w:color w:val="000000" w:themeColor="text1"/>
                      </w:rPr>
                    </w:pPr>
                    <w:r w:rsidRPr="00365266">
                      <w:rPr>
                        <w:bCs/>
                        <w:color w:val="000000" w:themeColor="text1"/>
                        <w:sz w:val="18"/>
                        <w:szCs w:val="18"/>
                      </w:rPr>
                      <w:t>Served as environment coordinator for enterprise scale IT projects at the largest electric power holding company in the country. Created environment project plans from gathering technical requirements, vendor documentation, and subject matter expert feedback. Negotiated usage of other corporate systems to provide project team with necessary connections to drive projects forward. Prepared environments by requesting installation of databases, application servers, and third party software.</w:t>
                    </w:r>
                    <w:r>
                      <w:rPr>
                        <w:bCs/>
                        <w:color w:val="000000" w:themeColor="text1"/>
                        <w:sz w:val="18"/>
                        <w:szCs w:val="18"/>
                      </w:rPr>
                      <w:t xml:space="preserve">  Managed vendor software installation sessions and documented for support teams.</w:t>
                    </w:r>
                  </w:p>
                  <w:p w14:paraId="7886282A" w14:textId="77777777" w:rsidR="00365266" w:rsidRDefault="007558C2" w:rsidP="00365266">
                    <w:pPr>
                      <w:pStyle w:val="Heading2"/>
                      <w:tabs>
                        <w:tab w:val="clear" w:pos="8640"/>
                        <w:tab w:val="right" w:pos="8371"/>
                      </w:tabs>
                    </w:pPr>
                  </w:p>
                </w:sdtContent>
              </w:sdt>
            </w:sdtContent>
          </w:sdt>
          <w:p w14:paraId="4DBFC466" w14:textId="77777777" w:rsidR="00365266" w:rsidRDefault="00365266" w:rsidP="004D43E9">
            <w:pPr>
              <w:pStyle w:val="Heading2"/>
              <w:tabs>
                <w:tab w:val="clear" w:pos="8640"/>
                <w:tab w:val="right" w:pos="8371"/>
              </w:tabs>
            </w:pPr>
          </w:p>
          <w:p w14:paraId="50DE61AF" w14:textId="77777777" w:rsidR="007F4AE1" w:rsidRDefault="00FA65FD" w:rsidP="004D43E9">
            <w:pPr>
              <w:pStyle w:val="Heading2"/>
              <w:tabs>
                <w:tab w:val="clear" w:pos="8640"/>
                <w:tab w:val="right" w:pos="8371"/>
              </w:tabs>
            </w:pPr>
            <w:r>
              <w:t>Ally Financial, Inc.</w:t>
            </w:r>
            <w:r w:rsidR="007F4AE1">
              <w:tab/>
            </w:r>
            <w:r w:rsidR="004F01A5">
              <w:t xml:space="preserve">October </w:t>
            </w:r>
            <w:r>
              <w:t xml:space="preserve">2013 </w:t>
            </w:r>
            <w:r w:rsidR="00823F74">
              <w:t>–</w:t>
            </w:r>
            <w:r>
              <w:t xml:space="preserve"> </w:t>
            </w:r>
            <w:r w:rsidR="00823F74">
              <w:t>January 201</w:t>
            </w:r>
            <w:r w:rsidR="00B038AA">
              <w:t>5</w:t>
            </w:r>
          </w:p>
          <w:p w14:paraId="7E564E3D" w14:textId="77777777" w:rsidR="00FA65FD" w:rsidRPr="00FA65FD" w:rsidRDefault="00FA65FD" w:rsidP="00FA65FD">
            <w:pPr>
              <w:pStyle w:val="Heading2"/>
            </w:pPr>
            <w:r w:rsidRPr="00FA65FD">
              <w:t>UX Development Manager</w:t>
            </w:r>
          </w:p>
          <w:p w14:paraId="500467EE" w14:textId="77777777" w:rsidR="00FA65FD" w:rsidRPr="005E703E" w:rsidRDefault="00FA65FD" w:rsidP="00CA1EFB">
            <w:pPr>
              <w:pStyle w:val="Heading2"/>
              <w:rPr>
                <w:rStyle w:val="CommentReference"/>
              </w:rPr>
            </w:pPr>
            <w:r w:rsidRPr="005E703E">
              <w:rPr>
                <w:rStyle w:val="CommentReference"/>
              </w:rPr>
              <w:t>Charlotte, NC</w:t>
            </w:r>
          </w:p>
          <w:sdt>
            <w:sdtPr>
              <w:rPr>
                <w:bCs/>
                <w:color w:val="7F7F7F" w:themeColor="text1" w:themeTint="80"/>
                <w:sz w:val="18"/>
                <w:szCs w:val="18"/>
              </w:rPr>
              <w:id w:val="9459741"/>
              <w:placeholder>
                <w:docPart w:val="3D7B8D54185E074EAB2E52DC7F13D147"/>
              </w:placeholder>
            </w:sdtPr>
            <w:sdtEndPr>
              <w:rPr>
                <w:bCs w:val="0"/>
                <w:color w:val="000000" w:themeColor="text1"/>
              </w:rPr>
            </w:sdtEndPr>
            <w:sdtContent>
              <w:p w14:paraId="5413F358" w14:textId="77777777" w:rsidR="00693F2A" w:rsidRPr="00693F2A" w:rsidRDefault="00693F2A" w:rsidP="00CA1EFB">
                <w:pPr>
                  <w:pStyle w:val="NoSpacing"/>
                  <w:rPr>
                    <w:color w:val="7F7F7F" w:themeColor="text1" w:themeTint="80"/>
                  </w:rPr>
                </w:pPr>
                <w:r w:rsidRPr="00CA1EFB">
                  <w:rPr>
                    <w:rStyle w:val="BodyTextChar"/>
                  </w:rPr>
                  <w:t xml:space="preserve">Managed high performing technical team </w:t>
                </w:r>
                <w:r w:rsidR="00CF4691" w:rsidRPr="00CA1EFB">
                  <w:rPr>
                    <w:rStyle w:val="BodyTextChar"/>
                  </w:rPr>
                  <w:t xml:space="preserve">of seven developers </w:t>
                </w:r>
                <w:r w:rsidRPr="00CA1EFB">
                  <w:rPr>
                    <w:rStyle w:val="BodyTextChar"/>
                  </w:rPr>
                  <w:t xml:space="preserve">responsible for Ally Bank’s storefront public facing website. </w:t>
                </w:r>
                <w:r w:rsidR="008B565C" w:rsidRPr="00CA1EFB">
                  <w:rPr>
                    <w:rStyle w:val="BodyTextChar"/>
                  </w:rPr>
                  <w:t xml:space="preserve"> </w:t>
                </w:r>
                <w:r w:rsidRPr="00CA1EFB">
                  <w:rPr>
                    <w:rStyle w:val="BodyTextChar"/>
                  </w:rPr>
                  <w:t>Documented best practices and increased cross-functional collaboration by building from the ground up an internal user experience website containing a wiki</w:t>
                </w:r>
                <w:r w:rsidR="008B565C" w:rsidRPr="00CA1EFB">
                  <w:rPr>
                    <w:rStyle w:val="BodyTextChar"/>
                  </w:rPr>
                  <w:t xml:space="preserve">, blog, and global style guide.  </w:t>
                </w:r>
                <w:r w:rsidR="00343DA9" w:rsidRPr="00CA1EFB">
                  <w:rPr>
                    <w:rStyle w:val="BodyTextChar"/>
                  </w:rPr>
                  <w:t xml:space="preserve">Saved the department over $350k by restructuring team </w:t>
                </w:r>
                <w:r w:rsidR="007F3DC2" w:rsidRPr="00CA1EFB">
                  <w:rPr>
                    <w:rStyle w:val="BodyTextChar"/>
                  </w:rPr>
                  <w:t>and aligning people to projects</w:t>
                </w:r>
                <w:r w:rsidR="00521B84" w:rsidRPr="00CA1EFB">
                  <w:rPr>
                    <w:rStyle w:val="BodyTextChar"/>
                  </w:rPr>
                  <w:t xml:space="preserve"> rather than lines of business</w:t>
                </w:r>
                <w:r w:rsidR="007F3DC2" w:rsidRPr="00CA1EFB">
                  <w:rPr>
                    <w:rStyle w:val="BodyTextChar"/>
                  </w:rPr>
                  <w:t xml:space="preserve"> for greater efficiency.  </w:t>
                </w:r>
                <w:r w:rsidRPr="00CA1EFB">
                  <w:rPr>
                    <w:rStyle w:val="BodyTextChar"/>
                  </w:rPr>
                  <w:t xml:space="preserve">Served as technical subject matter expert regarding online marketing, retargeting, </w:t>
                </w:r>
                <w:r w:rsidR="00F55C5D" w:rsidRPr="00CA1EFB">
                  <w:rPr>
                    <w:rStyle w:val="BodyTextChar"/>
                  </w:rPr>
                  <w:t>search engine optimization, search engine marketing</w:t>
                </w:r>
                <w:r w:rsidRPr="00CA1EFB">
                  <w:rPr>
                    <w:rStyle w:val="BodyTextChar"/>
                  </w:rPr>
                  <w:t>, as well as customer engagem</w:t>
                </w:r>
                <w:r w:rsidR="00375520">
                  <w:rPr>
                    <w:rStyle w:val="BodyTextChar"/>
                  </w:rPr>
                  <w:t xml:space="preserve">ent through analytical </w:t>
                </w:r>
                <w:r w:rsidR="008B565C" w:rsidRPr="00CA1EFB">
                  <w:rPr>
                    <w:rStyle w:val="BodyTextChar"/>
                  </w:rPr>
                  <w:t xml:space="preserve">insights.  </w:t>
                </w:r>
                <w:r w:rsidRPr="00CA1EFB">
                  <w:rPr>
                    <w:rStyle w:val="BodyTextChar"/>
                  </w:rPr>
                  <w:t>Worked directly with other discipline leads including visual design, information architecture, and content strategy to bring static documentation to life.</w:t>
                </w:r>
              </w:p>
              <w:p w14:paraId="1C6B67AA" w14:textId="77777777" w:rsidR="007F4AE1" w:rsidRDefault="007558C2" w:rsidP="007F4AE1">
                <w:pPr>
                  <w:pStyle w:val="BodyText"/>
                </w:pPr>
              </w:p>
            </w:sdtContent>
          </w:sdt>
          <w:p w14:paraId="353057DB" w14:textId="77777777" w:rsidR="00D3608F" w:rsidRDefault="00D3608F" w:rsidP="004D43E9">
            <w:pPr>
              <w:pStyle w:val="Heading2"/>
              <w:tabs>
                <w:tab w:val="clear" w:pos="8640"/>
                <w:tab w:val="right" w:pos="8371"/>
              </w:tabs>
            </w:pPr>
          </w:p>
          <w:p w14:paraId="5504148A" w14:textId="77777777" w:rsidR="00D3608F" w:rsidRPr="00D3608F" w:rsidRDefault="00D3608F" w:rsidP="00D3608F">
            <w:pPr>
              <w:pStyle w:val="BodyText"/>
            </w:pPr>
          </w:p>
          <w:p w14:paraId="1AA73AF0" w14:textId="77777777" w:rsidR="00D3608F" w:rsidRDefault="00D3608F" w:rsidP="004D43E9">
            <w:pPr>
              <w:pStyle w:val="Heading2"/>
              <w:tabs>
                <w:tab w:val="clear" w:pos="8640"/>
                <w:tab w:val="right" w:pos="8371"/>
              </w:tabs>
            </w:pPr>
          </w:p>
          <w:p w14:paraId="1C8CBC84" w14:textId="77777777" w:rsidR="00D3608F" w:rsidRDefault="00D3608F" w:rsidP="004D43E9">
            <w:pPr>
              <w:pStyle w:val="Heading2"/>
              <w:tabs>
                <w:tab w:val="clear" w:pos="8640"/>
                <w:tab w:val="right" w:pos="8371"/>
              </w:tabs>
            </w:pPr>
          </w:p>
          <w:p w14:paraId="5E28D7B0" w14:textId="77777777" w:rsidR="00D3608F" w:rsidRDefault="00D3608F" w:rsidP="004D43E9">
            <w:pPr>
              <w:pStyle w:val="Heading2"/>
              <w:tabs>
                <w:tab w:val="clear" w:pos="8640"/>
                <w:tab w:val="right" w:pos="8371"/>
              </w:tabs>
            </w:pPr>
          </w:p>
          <w:p w14:paraId="5FE75C91" w14:textId="77777777" w:rsidR="00D3608F" w:rsidRDefault="00D3608F" w:rsidP="004D43E9">
            <w:pPr>
              <w:pStyle w:val="Heading2"/>
              <w:tabs>
                <w:tab w:val="clear" w:pos="8640"/>
                <w:tab w:val="right" w:pos="8371"/>
              </w:tabs>
            </w:pPr>
          </w:p>
          <w:p w14:paraId="49D71A84" w14:textId="77777777" w:rsidR="00D3608F" w:rsidRDefault="00D3608F" w:rsidP="004D43E9">
            <w:pPr>
              <w:pStyle w:val="Heading2"/>
              <w:tabs>
                <w:tab w:val="clear" w:pos="8640"/>
                <w:tab w:val="right" w:pos="8371"/>
              </w:tabs>
            </w:pPr>
          </w:p>
          <w:p w14:paraId="5F749F6D" w14:textId="799D7E9F" w:rsidR="007F4AE1" w:rsidRDefault="006768FC" w:rsidP="004D43E9">
            <w:pPr>
              <w:pStyle w:val="Heading2"/>
              <w:tabs>
                <w:tab w:val="clear" w:pos="8640"/>
                <w:tab w:val="right" w:pos="8371"/>
              </w:tabs>
            </w:pPr>
            <w:r>
              <w:t>Lowe’s Companies, Inc.</w:t>
            </w:r>
            <w:r w:rsidR="007F4AE1">
              <w:tab/>
            </w:r>
            <w:r w:rsidR="004F01A5">
              <w:t xml:space="preserve">October </w:t>
            </w:r>
            <w:r>
              <w:t xml:space="preserve">2010 – </w:t>
            </w:r>
            <w:r w:rsidR="004F01A5">
              <w:t xml:space="preserve">October </w:t>
            </w:r>
            <w:r>
              <w:t>2013</w:t>
            </w:r>
          </w:p>
          <w:p w14:paraId="1814FB0E" w14:textId="77777777" w:rsidR="006768FC" w:rsidRDefault="006768FC" w:rsidP="006768FC">
            <w:pPr>
              <w:pStyle w:val="Heading2"/>
            </w:pPr>
            <w:r>
              <w:t>Front End Development Manager</w:t>
            </w:r>
          </w:p>
          <w:p w14:paraId="77F0157C" w14:textId="77777777" w:rsidR="006768FC" w:rsidRDefault="006768FC" w:rsidP="006768FC">
            <w:pPr>
              <w:pStyle w:val="Heading2"/>
            </w:pPr>
            <w:r>
              <w:t>Mooresville, NC</w:t>
            </w:r>
          </w:p>
          <w:p w14:paraId="5075283D" w14:textId="77777777" w:rsidR="00EA7839" w:rsidRPr="005665FD" w:rsidRDefault="00D20D6E" w:rsidP="00CA1EFB">
            <w:pPr>
              <w:pStyle w:val="BodyText"/>
            </w:pPr>
            <w:r w:rsidRPr="005665FD">
              <w:t xml:space="preserve">Responsible for </w:t>
            </w:r>
            <w:r w:rsidR="006F1E0E" w:rsidRPr="005665FD">
              <w:t xml:space="preserve">front-end </w:t>
            </w:r>
            <w:r w:rsidRPr="005665FD">
              <w:t>development on retail ecommerce webs</w:t>
            </w:r>
            <w:r w:rsidR="008B565C" w:rsidRPr="005665FD">
              <w:t>ite with sales exceeding $1.2B</w:t>
            </w:r>
            <w:r w:rsidR="009011D9" w:rsidRPr="005665FD">
              <w:t xml:space="preserve"> and yearly comps of over 40%</w:t>
            </w:r>
            <w:r w:rsidR="008B565C" w:rsidRPr="005665FD">
              <w:t xml:space="preserve">.  </w:t>
            </w:r>
            <w:r w:rsidRPr="005665FD">
              <w:t xml:space="preserve">Managed a team of as many as eight developers with responsibility of hiring, training, and </w:t>
            </w:r>
            <w:r w:rsidR="008B565C" w:rsidRPr="005665FD">
              <w:t xml:space="preserve">conducting performance reviews.  </w:t>
            </w:r>
            <w:r w:rsidRPr="005665FD">
              <w:t xml:space="preserve">Improved page load times by 30%, which </w:t>
            </w:r>
            <w:r w:rsidR="00FC39B4" w:rsidRPr="005665FD">
              <w:t xml:space="preserve">directly </w:t>
            </w:r>
            <w:r w:rsidRPr="005665FD">
              <w:t xml:space="preserve">boosted conversion </w:t>
            </w:r>
            <w:r w:rsidR="00FC39B4" w:rsidRPr="005665FD">
              <w:t xml:space="preserve">and revenue </w:t>
            </w:r>
            <w:r w:rsidR="00EF7863" w:rsidRPr="005665FD">
              <w:t xml:space="preserve">using </w:t>
            </w:r>
            <w:r w:rsidR="006717C5" w:rsidRPr="005665FD">
              <w:t xml:space="preserve">code </w:t>
            </w:r>
            <w:r w:rsidR="00EF7863" w:rsidRPr="005665FD">
              <w:t>compre</w:t>
            </w:r>
            <w:r w:rsidR="006717C5" w:rsidRPr="005665FD">
              <w:t xml:space="preserve">ssion, </w:t>
            </w:r>
            <w:r w:rsidR="00FD032B" w:rsidRPr="005665FD">
              <w:t>best coding practices</w:t>
            </w:r>
            <w:r w:rsidR="00EF7863" w:rsidRPr="005665FD">
              <w:t xml:space="preserve">, and </w:t>
            </w:r>
            <w:r w:rsidR="006717C5" w:rsidRPr="005665FD">
              <w:t>client</w:t>
            </w:r>
            <w:r w:rsidR="00EF7863" w:rsidRPr="005665FD">
              <w:t xml:space="preserve"> request reduction</w:t>
            </w:r>
            <w:r w:rsidR="006717C5" w:rsidRPr="005665FD">
              <w:t xml:space="preserve">.  </w:t>
            </w:r>
            <w:r w:rsidRPr="005665FD">
              <w:t xml:space="preserve">Implemented continuous integration using Jenkins to decrease deployment time and </w:t>
            </w:r>
            <w:r w:rsidR="00BD10CC" w:rsidRPr="005665FD">
              <w:t>vastly</w:t>
            </w:r>
            <w:r w:rsidR="00AE5404" w:rsidRPr="005665FD">
              <w:t xml:space="preserve"> </w:t>
            </w:r>
            <w:r w:rsidRPr="005665FD">
              <w:t xml:space="preserve">reduce </w:t>
            </w:r>
            <w:r w:rsidR="006717C5" w:rsidRPr="005665FD">
              <w:t>d</w:t>
            </w:r>
            <w:r w:rsidR="008B565C" w:rsidRPr="005665FD">
              <w:t xml:space="preserve">efects across 27 environments.  </w:t>
            </w:r>
            <w:r w:rsidRPr="005665FD">
              <w:t xml:space="preserve">Executed and publicly published a living style guide to consolidate user interface across Lowes.com, which consolidated and </w:t>
            </w:r>
            <w:r w:rsidR="008B565C" w:rsidRPr="005665FD">
              <w:t>s</w:t>
            </w:r>
            <w:r w:rsidR="00316446" w:rsidRPr="005665FD">
              <w:t>trengthened the company brand</w:t>
            </w:r>
            <w:r w:rsidR="00105C57" w:rsidRPr="005665FD">
              <w:t xml:space="preserve"> saving the team </w:t>
            </w:r>
            <w:r w:rsidR="005E703E" w:rsidRPr="005665FD">
              <w:t>four</w:t>
            </w:r>
            <w:r w:rsidR="00105C57" w:rsidRPr="005665FD">
              <w:t xml:space="preserve"> months of </w:t>
            </w:r>
            <w:r w:rsidR="005E703E" w:rsidRPr="005665FD">
              <w:t>work</w:t>
            </w:r>
            <w:r w:rsidR="00316446" w:rsidRPr="005665FD">
              <w:t xml:space="preserve">.  </w:t>
            </w:r>
            <w:r w:rsidRPr="005665FD">
              <w:t xml:space="preserve">Worked with Adobe CQ integration partner to provide </w:t>
            </w:r>
            <w:r w:rsidR="0093753F" w:rsidRPr="005665FD">
              <w:t>direction</w:t>
            </w:r>
            <w:r w:rsidRPr="005665FD">
              <w:t xml:space="preserve"> during migration onto new </w:t>
            </w:r>
            <w:r w:rsidR="00AE07CB" w:rsidRPr="005665FD">
              <w:t xml:space="preserve">enterprise </w:t>
            </w:r>
            <w:r w:rsidRPr="005665FD">
              <w:t>content management platform</w:t>
            </w:r>
            <w:r w:rsidR="00B86FA0" w:rsidRPr="005665FD">
              <w:t xml:space="preserve">, as well as transitioned code from existing services into Adobe Web Experience Management. </w:t>
            </w:r>
          </w:p>
          <w:p w14:paraId="39957F1B" w14:textId="77777777" w:rsidR="00D20D6E" w:rsidRDefault="00D20D6E" w:rsidP="00D20D6E">
            <w:pPr>
              <w:pStyle w:val="Heading2"/>
              <w:rPr>
                <w:rFonts w:asciiTheme="minorHAnsi" w:eastAsiaTheme="minorEastAsia" w:hAnsiTheme="minorHAnsi" w:cstheme="minorBidi"/>
                <w:color w:val="7F7F7F" w:themeColor="text1" w:themeTint="80"/>
                <w:szCs w:val="22"/>
              </w:rPr>
            </w:pPr>
            <w:r w:rsidRPr="00D20D6E">
              <w:rPr>
                <w:rFonts w:asciiTheme="minorHAnsi" w:eastAsiaTheme="minorEastAsia" w:hAnsiTheme="minorHAnsi" w:cstheme="minorBidi"/>
                <w:color w:val="7F7F7F" w:themeColor="text1" w:themeTint="80"/>
                <w:szCs w:val="22"/>
              </w:rPr>
              <w:t xml:space="preserve"> </w:t>
            </w:r>
          </w:p>
          <w:sdt>
            <w:sdtPr>
              <w:rPr>
                <w:rFonts w:asciiTheme="minorHAnsi" w:eastAsiaTheme="minorEastAsia" w:hAnsiTheme="minorHAnsi" w:cstheme="minorBidi"/>
                <w:b w:val="0"/>
                <w:bCs w:val="0"/>
                <w:color w:val="7F7F7F" w:themeColor="text1" w:themeTint="80"/>
                <w:szCs w:val="22"/>
              </w:rPr>
              <w:id w:val="8394787"/>
              <w:placeholder>
                <w:docPart w:val="6B7778B4A52D4D4F876A036B781DA56C"/>
              </w:placeholder>
            </w:sdtPr>
            <w:sdtEndPr>
              <w:rPr>
                <w:color w:val="000000" w:themeColor="text1"/>
              </w:rPr>
            </w:sdtEndPr>
            <w:sdtContent>
              <w:p w14:paraId="2A834EC0" w14:textId="63A067BC" w:rsidR="007F4AE1" w:rsidRDefault="004E69E5" w:rsidP="00D3608F">
                <w:pPr>
                  <w:pStyle w:val="Heading2"/>
                </w:pPr>
                <w:r>
                  <w:t xml:space="preserve">Pace Communications Ecommerce </w:t>
                </w:r>
                <w:r w:rsidR="007F4AE1">
                  <w:tab/>
                </w:r>
                <w:r w:rsidR="004F01A5">
                  <w:t xml:space="preserve">September 2009 – October </w:t>
                </w:r>
                <w:r>
                  <w:t>2010</w:t>
                </w:r>
              </w:p>
              <w:sdt>
                <w:sdtPr>
                  <w:rPr>
                    <w:rFonts w:asciiTheme="minorHAnsi" w:eastAsiaTheme="minorEastAsia" w:hAnsiTheme="minorHAnsi" w:cstheme="minorBidi"/>
                    <w:b w:val="0"/>
                    <w:bCs w:val="0"/>
                    <w:szCs w:val="22"/>
                  </w:rPr>
                  <w:id w:val="8394795"/>
                  <w:placeholder>
                    <w:docPart w:val="4291A015FD93334991734C307B12786E"/>
                  </w:placeholder>
                </w:sdtPr>
                <w:sdtEndPr/>
                <w:sdtContent>
                  <w:p w14:paraId="0A70F79E" w14:textId="77777777" w:rsidR="004E69E5" w:rsidRDefault="004E69E5" w:rsidP="004E69E5">
                    <w:pPr>
                      <w:pStyle w:val="Heading2"/>
                    </w:pPr>
                    <w:r>
                      <w:t>Lead Front End Developer</w:t>
                    </w:r>
                  </w:p>
                  <w:p w14:paraId="2AD8100A" w14:textId="77777777" w:rsidR="004E69E5" w:rsidRDefault="004E69E5" w:rsidP="004E69E5">
                    <w:pPr>
                      <w:pStyle w:val="Heading2"/>
                    </w:pPr>
                    <w:r>
                      <w:t>Greensboro, NC</w:t>
                    </w:r>
                  </w:p>
                  <w:p w14:paraId="22C17507" w14:textId="4F790E07" w:rsidR="005F11A6" w:rsidRDefault="001E4849" w:rsidP="005F11A6">
                    <w:pPr>
                      <w:pStyle w:val="BodyText"/>
                    </w:pPr>
                    <w:r w:rsidRPr="005665FD">
                      <w:t>Managed front-end archit</w:t>
                    </w:r>
                    <w:r w:rsidR="00CA0411" w:rsidRPr="005665FD">
                      <w:t xml:space="preserve">ecture for e-commerce websites.  </w:t>
                    </w:r>
                    <w:r w:rsidR="00D03675" w:rsidRPr="005665FD">
                      <w:t xml:space="preserve">Worked directly with business stakeholders to architect technical </w:t>
                    </w:r>
                    <w:r w:rsidR="004F2FA7" w:rsidRPr="005665FD">
                      <w:t>front-end</w:t>
                    </w:r>
                    <w:r w:rsidR="00D03675" w:rsidRPr="005665FD">
                      <w:t xml:space="preserve"> solutions</w:t>
                    </w:r>
                    <w:r w:rsidR="006A554A" w:rsidRPr="005665FD">
                      <w:t xml:space="preserve">.  </w:t>
                    </w:r>
                    <w:r w:rsidRPr="005665FD">
                      <w:t xml:space="preserve">Utilized JavaScript libraries </w:t>
                    </w:r>
                    <w:r w:rsidR="00204334" w:rsidRPr="005665FD">
                      <w:t xml:space="preserve">to improve shopping experience.  </w:t>
                    </w:r>
                    <w:r w:rsidRPr="005665FD">
                      <w:t>Worked closely with QA and Creative teams to refine websites based on best p</w:t>
                    </w:r>
                    <w:r w:rsidR="00DA4879" w:rsidRPr="005665FD">
                      <w:t xml:space="preserve">ractices and usability studies.  </w:t>
                    </w:r>
                    <w:r w:rsidRPr="005665FD">
                      <w:t>Implemented site retargeting, tracking, and analytics tools</w:t>
                    </w:r>
                    <w:r w:rsidR="004E6459" w:rsidRPr="005665FD">
                      <w:t xml:space="preserve"> such as </w:t>
                    </w:r>
                    <w:proofErr w:type="spellStart"/>
                    <w:r w:rsidR="004E6459" w:rsidRPr="005665FD">
                      <w:t>Coremetrics</w:t>
                    </w:r>
                    <w:proofErr w:type="spellEnd"/>
                    <w:r w:rsidRPr="005665FD">
                      <w:t xml:space="preserve"> on the client side.</w:t>
                    </w:r>
                  </w:p>
                  <w:p w14:paraId="721C04C5" w14:textId="77777777" w:rsidR="00FC33F6" w:rsidRPr="005F11A6" w:rsidRDefault="00FC33F6" w:rsidP="005F11A6">
                    <w:pPr>
                      <w:pStyle w:val="BodyText"/>
                    </w:pPr>
                  </w:p>
                  <w:p w14:paraId="72B346EF" w14:textId="77777777" w:rsidR="005F11A6" w:rsidRDefault="007558C2" w:rsidP="004D43E9">
                    <w:pPr>
                      <w:pStyle w:val="Heading2"/>
                      <w:tabs>
                        <w:tab w:val="clear" w:pos="8640"/>
                        <w:tab w:val="right" w:pos="8371"/>
                      </w:tabs>
                    </w:pPr>
                    <w:sdt>
                      <w:sdtPr>
                        <w:id w:val="-2014601404"/>
                        <w:placeholder>
                          <w:docPart w:val="CC3A5267FC5C90489D6778F6A0096E1C"/>
                        </w:placeholder>
                      </w:sdtPr>
                      <w:sdtEndPr/>
                      <w:sdtContent>
                        <w:r w:rsidR="005F11A6">
                          <w:t>Reynolds American</w:t>
                        </w:r>
                      </w:sdtContent>
                    </w:sdt>
                    <w:r w:rsidR="005F11A6">
                      <w:tab/>
                    </w:r>
                    <w:r w:rsidR="008923AC">
                      <w:t xml:space="preserve">March </w:t>
                    </w:r>
                    <w:r w:rsidR="005F11A6">
                      <w:t xml:space="preserve">2000 – </w:t>
                    </w:r>
                    <w:r w:rsidR="008923AC">
                      <w:t xml:space="preserve">September </w:t>
                    </w:r>
                    <w:r w:rsidR="005F11A6">
                      <w:t>2009</w:t>
                    </w:r>
                  </w:p>
                  <w:p w14:paraId="62B54445" w14:textId="77777777" w:rsidR="005F11A6" w:rsidRDefault="005F11A6" w:rsidP="005F11A6">
                    <w:pPr>
                      <w:pStyle w:val="Heading2"/>
                    </w:pPr>
                    <w:r>
                      <w:t>Senior Web Developer</w:t>
                    </w:r>
                  </w:p>
                  <w:p w14:paraId="5F08F83C" w14:textId="77777777" w:rsidR="005F11A6" w:rsidRDefault="005F11A6" w:rsidP="005F11A6">
                    <w:pPr>
                      <w:pStyle w:val="Heading2"/>
                    </w:pPr>
                    <w:r>
                      <w:t>Winston-Salem, NC</w:t>
                    </w:r>
                  </w:p>
                  <w:p w14:paraId="78DE46D1" w14:textId="3DF41F86" w:rsidR="00D81CE5" w:rsidRDefault="00695B68" w:rsidP="00D81CE5">
                    <w:pPr>
                      <w:pStyle w:val="BodyText"/>
                    </w:pPr>
                    <w:r w:rsidRPr="005665FD">
                      <w:t xml:space="preserve">Project Lead for Camel brand website. Administered relationship with external creative agencies and brand managers. Programmed in C#, JSP, JavaScript, and XHTML. Utilized version control using Serena </w:t>
                    </w:r>
                    <w:proofErr w:type="spellStart"/>
                    <w:r w:rsidRPr="005665FD">
                      <w:t>Changeman</w:t>
                    </w:r>
                    <w:proofErr w:type="spellEnd"/>
                    <w:r w:rsidRPr="005665FD">
                      <w:t xml:space="preserve"> and Team Foundation Server. Converted brand websites to Visual Studio environment. Directly involved in testing across mult</w:t>
                    </w:r>
                    <w:r w:rsidR="00FC33F6">
                      <w:t>iple platforms and web browsers.</w:t>
                    </w:r>
                  </w:p>
                  <w:p w14:paraId="2CD6592B" w14:textId="77777777" w:rsidR="00FC33F6" w:rsidRDefault="00FC33F6" w:rsidP="00D81CE5">
                    <w:pPr>
                      <w:pStyle w:val="BodyText"/>
                    </w:pPr>
                  </w:p>
                  <w:p w14:paraId="024FC886" w14:textId="77777777" w:rsidR="00D81CE5" w:rsidRDefault="007558C2" w:rsidP="004D43E9">
                    <w:pPr>
                      <w:pStyle w:val="Heading2"/>
                      <w:tabs>
                        <w:tab w:val="clear" w:pos="8640"/>
                        <w:tab w:val="right" w:pos="8371"/>
                      </w:tabs>
                    </w:pPr>
                    <w:sdt>
                      <w:sdtPr>
                        <w:id w:val="-244420277"/>
                        <w:placeholder>
                          <w:docPart w:val="D517013AA7DEC147BCEFB6F1EF82FD52"/>
                        </w:placeholder>
                      </w:sdtPr>
                      <w:sdtEndPr/>
                      <w:sdtContent>
                        <w:r w:rsidR="004A71FC">
                          <w:t>Ford Motor Company</w:t>
                        </w:r>
                      </w:sdtContent>
                    </w:sdt>
                    <w:r w:rsidR="00D81CE5">
                      <w:tab/>
                    </w:r>
                    <w:r w:rsidR="008923AC">
                      <w:t xml:space="preserve">July </w:t>
                    </w:r>
                    <w:r w:rsidR="004A71FC">
                      <w:t>1999</w:t>
                    </w:r>
                    <w:r w:rsidR="008923AC">
                      <w:t xml:space="preserve"> – March </w:t>
                    </w:r>
                    <w:r w:rsidR="004A71FC">
                      <w:t>2000</w:t>
                    </w:r>
                  </w:p>
                  <w:p w14:paraId="49CC7540" w14:textId="77777777" w:rsidR="00D81CE5" w:rsidRDefault="00D81CE5" w:rsidP="00D81CE5">
                    <w:pPr>
                      <w:pStyle w:val="Heading2"/>
                    </w:pPr>
                    <w:r>
                      <w:t>Web Developer</w:t>
                    </w:r>
                  </w:p>
                  <w:p w14:paraId="43BAF769" w14:textId="77777777" w:rsidR="00D81CE5" w:rsidRDefault="004A71FC" w:rsidP="00D81CE5">
                    <w:pPr>
                      <w:pStyle w:val="Heading2"/>
                    </w:pPr>
                    <w:r>
                      <w:t>Dearborn, MI</w:t>
                    </w:r>
                  </w:p>
                  <w:p w14:paraId="76B25BD8" w14:textId="77777777" w:rsidR="004A71FC" w:rsidRPr="005665FD" w:rsidRDefault="004A71FC" w:rsidP="00CA1EFB">
                    <w:pPr>
                      <w:pStyle w:val="BodyText"/>
                    </w:pPr>
                    <w:r w:rsidRPr="005665FD">
                      <w:t xml:space="preserve">Worked with team of developers to design web based application for Ford Motor Company. Responsible for </w:t>
                    </w:r>
                    <w:r w:rsidR="004E69FF" w:rsidRPr="005665FD">
                      <w:t xml:space="preserve">building application by </w:t>
                    </w:r>
                    <w:r w:rsidRPr="005665FD">
                      <w:t>developing code in both Perl 5 and JSP. Practiced rapid development by using time boxing techniques. Learned key programming concepts by manually coding CGI scripts, ASP, JavaScript, and Cascading Style Sheets. Used Visual SourceSafe for version and access control.</w:t>
                    </w:r>
                  </w:p>
                  <w:p w14:paraId="337A7278" w14:textId="77777777" w:rsidR="004D7F08" w:rsidRDefault="004D7F08" w:rsidP="004D7F08">
                    <w:pPr>
                      <w:pStyle w:val="BodyText"/>
                    </w:pPr>
                  </w:p>
                  <w:p w14:paraId="7B8628F3" w14:textId="77777777" w:rsidR="004D7F08" w:rsidRDefault="007558C2" w:rsidP="004D43E9">
                    <w:pPr>
                      <w:pStyle w:val="Heading2"/>
                      <w:tabs>
                        <w:tab w:val="clear" w:pos="8640"/>
                        <w:tab w:val="right" w:pos="8371"/>
                      </w:tabs>
                    </w:pPr>
                    <w:sdt>
                      <w:sdtPr>
                        <w:id w:val="1509946299"/>
                        <w:placeholder>
                          <w:docPart w:val="A454F5B7844A2142AB9C696DB1715F49"/>
                        </w:placeholder>
                      </w:sdtPr>
                      <w:sdtEndPr/>
                      <w:sdtContent>
                        <w:r w:rsidR="0040419C">
                          <w:t>General Motors</w:t>
                        </w:r>
                      </w:sdtContent>
                    </w:sdt>
                    <w:r w:rsidR="005A63A8">
                      <w:tab/>
                      <w:t>July 1998</w:t>
                    </w:r>
                    <w:r w:rsidR="004D7F08">
                      <w:t xml:space="preserve"> – </w:t>
                    </w:r>
                    <w:r w:rsidR="005A63A8">
                      <w:t>July</w:t>
                    </w:r>
                    <w:r w:rsidR="004D7F08">
                      <w:t xml:space="preserve"> </w:t>
                    </w:r>
                    <w:r w:rsidR="005A63A8">
                      <w:t>1999</w:t>
                    </w:r>
                  </w:p>
                  <w:p w14:paraId="64DDFDCB" w14:textId="77777777" w:rsidR="004D7F08" w:rsidRDefault="004D7F08" w:rsidP="004D7F08">
                    <w:pPr>
                      <w:pStyle w:val="Heading2"/>
                    </w:pPr>
                    <w:r>
                      <w:t>Web Developer</w:t>
                    </w:r>
                  </w:p>
                  <w:p w14:paraId="335E36FA" w14:textId="77777777" w:rsidR="004D7F08" w:rsidRDefault="0040419C" w:rsidP="004D7F08">
                    <w:pPr>
                      <w:pStyle w:val="Heading2"/>
                    </w:pPr>
                    <w:r>
                      <w:t>Warren</w:t>
                    </w:r>
                    <w:r w:rsidR="004D7F08">
                      <w:t>, MI</w:t>
                    </w:r>
                  </w:p>
                  <w:p w14:paraId="406FF3AE" w14:textId="77777777" w:rsidR="009F19E9" w:rsidRPr="00CA1EFB" w:rsidRDefault="005A63A8" w:rsidP="00CA1EFB">
                    <w:pPr>
                      <w:pStyle w:val="BodyText"/>
                    </w:pPr>
                    <w:r w:rsidRPr="00CA1EFB">
                      <w:t>Responsible for Intranet content for General Motors Designers. Managed and maintained Apache web server access and log files. Hand coded JavaScript, HTML, and DHTML in text editor. Created CGI forms using Perl on a Sun Solaris platform. Produced new and unique graphics using Photoshop as needed.</w:t>
                    </w:r>
                  </w:p>
                </w:sdtContent>
              </w:sdt>
            </w:sdtContent>
          </w:sdt>
        </w:tc>
      </w:tr>
      <w:tr w:rsidR="009F19E9" w14:paraId="4AE18631" w14:textId="77777777" w:rsidTr="00FC33F6">
        <w:tc>
          <w:tcPr>
            <w:tcW w:w="769" w:type="pct"/>
          </w:tcPr>
          <w:p w14:paraId="4A6E6B3D" w14:textId="77777777" w:rsidR="009F19E9" w:rsidRDefault="009F19E9" w:rsidP="009F19E9">
            <w:pPr>
              <w:pStyle w:val="SpaceBetween"/>
            </w:pPr>
          </w:p>
        </w:tc>
        <w:tc>
          <w:tcPr>
            <w:tcW w:w="256" w:type="pct"/>
          </w:tcPr>
          <w:p w14:paraId="0914EA7D" w14:textId="77777777" w:rsidR="009F19E9" w:rsidRPr="009F19E9" w:rsidRDefault="009F19E9" w:rsidP="009F19E9">
            <w:pPr>
              <w:pStyle w:val="SpaceBetween"/>
            </w:pPr>
          </w:p>
        </w:tc>
        <w:tc>
          <w:tcPr>
            <w:tcW w:w="3975" w:type="pct"/>
          </w:tcPr>
          <w:p w14:paraId="02748366" w14:textId="77777777" w:rsidR="009F19E9" w:rsidRPr="009F19E9" w:rsidRDefault="009F19E9" w:rsidP="009F19E9">
            <w:pPr>
              <w:pStyle w:val="SpaceBetween"/>
            </w:pPr>
          </w:p>
        </w:tc>
      </w:tr>
      <w:tr w:rsidR="009F19E9" w14:paraId="48B43F87" w14:textId="77777777" w:rsidTr="00FC33F6">
        <w:tc>
          <w:tcPr>
            <w:tcW w:w="769" w:type="pct"/>
          </w:tcPr>
          <w:p w14:paraId="48E5F11A" w14:textId="77777777" w:rsidR="009F19E9" w:rsidRDefault="009F19E9" w:rsidP="00620EA4">
            <w:pPr>
              <w:pStyle w:val="Heading1"/>
            </w:pPr>
            <w:r>
              <w:t>Education</w:t>
            </w:r>
          </w:p>
        </w:tc>
        <w:tc>
          <w:tcPr>
            <w:tcW w:w="256" w:type="pct"/>
          </w:tcPr>
          <w:p w14:paraId="385F411F" w14:textId="77777777" w:rsidR="009F19E9" w:rsidRPr="009F19E9" w:rsidRDefault="009F19E9" w:rsidP="009F19E9"/>
        </w:tc>
        <w:tc>
          <w:tcPr>
            <w:tcW w:w="3975" w:type="pct"/>
          </w:tcPr>
          <w:p w14:paraId="39521176" w14:textId="77777777" w:rsidR="007F4AE1" w:rsidRDefault="007558C2" w:rsidP="004D43E9">
            <w:pPr>
              <w:pStyle w:val="Heading2"/>
              <w:tabs>
                <w:tab w:val="clear" w:pos="8640"/>
                <w:tab w:val="right" w:pos="8371"/>
              </w:tabs>
            </w:pPr>
            <w:sdt>
              <w:sdtPr>
                <w:id w:val="9459748"/>
                <w:placeholder>
                  <w:docPart w:val="A0B206D995E17D499E03C8FC1FCD3674"/>
                </w:placeholder>
              </w:sdtPr>
              <w:sdtEndPr/>
              <w:sdtContent>
                <w:r w:rsidR="00007B42">
                  <w:t>Central Michigan University</w:t>
                </w:r>
              </w:sdtContent>
            </w:sdt>
            <w:r w:rsidR="007F4AE1">
              <w:tab/>
            </w:r>
            <w:r w:rsidR="00B727BA">
              <w:t xml:space="preserve">August 1994 – May </w:t>
            </w:r>
            <w:r w:rsidR="00007B42">
              <w:t xml:space="preserve">1998 </w:t>
            </w:r>
          </w:p>
          <w:p w14:paraId="1C74B57C" w14:textId="77777777" w:rsidR="009B126D" w:rsidRDefault="009B126D" w:rsidP="00E46490">
            <w:pPr>
              <w:pStyle w:val="Heading2"/>
            </w:pPr>
            <w:r>
              <w:t>Bachelors of Science in Business Administration</w:t>
            </w:r>
          </w:p>
          <w:p w14:paraId="446312D0" w14:textId="77777777" w:rsidR="009F19E9" w:rsidRDefault="009B126D" w:rsidP="00E46490">
            <w:pPr>
              <w:pStyle w:val="Heading2"/>
            </w:pPr>
            <w:r>
              <w:t>Management Information Systems</w:t>
            </w:r>
          </w:p>
          <w:p w14:paraId="27D59B51" w14:textId="77777777" w:rsidR="0031133E" w:rsidRPr="0031133E" w:rsidRDefault="0031133E" w:rsidP="00E46490">
            <w:pPr>
              <w:pStyle w:val="Heading2"/>
            </w:pPr>
            <w:r>
              <w:t>Mt. Pleasant, MI</w:t>
            </w:r>
          </w:p>
        </w:tc>
      </w:tr>
      <w:tr w:rsidR="009F19E9" w14:paraId="29E6E97C" w14:textId="77777777" w:rsidTr="00D3608F">
        <w:tc>
          <w:tcPr>
            <w:tcW w:w="769" w:type="pct"/>
          </w:tcPr>
          <w:p w14:paraId="45F5F45C" w14:textId="77777777" w:rsidR="009F19E9" w:rsidRDefault="009F19E9" w:rsidP="00A67D41">
            <w:pPr>
              <w:pStyle w:val="Heading1"/>
            </w:pPr>
          </w:p>
        </w:tc>
        <w:tc>
          <w:tcPr>
            <w:tcW w:w="256" w:type="pct"/>
          </w:tcPr>
          <w:p w14:paraId="07AC50DB" w14:textId="77777777" w:rsidR="009F19E9" w:rsidRPr="009F19E9" w:rsidRDefault="009F19E9" w:rsidP="009F19E9">
            <w:pPr>
              <w:pStyle w:val="SpaceBetween"/>
            </w:pPr>
          </w:p>
        </w:tc>
        <w:tc>
          <w:tcPr>
            <w:tcW w:w="3975" w:type="pct"/>
          </w:tcPr>
          <w:p w14:paraId="78A69674" w14:textId="77777777" w:rsidR="009F19E9" w:rsidRPr="009F19E9" w:rsidRDefault="009F19E9" w:rsidP="009F19E9">
            <w:pPr>
              <w:pStyle w:val="SpaceBetween"/>
            </w:pPr>
          </w:p>
        </w:tc>
      </w:tr>
      <w:tr w:rsidR="009F19E9" w14:paraId="0DA8E567" w14:textId="77777777" w:rsidTr="00D3608F">
        <w:tc>
          <w:tcPr>
            <w:tcW w:w="769" w:type="pct"/>
          </w:tcPr>
          <w:p w14:paraId="1A9811F1" w14:textId="77777777" w:rsidR="009F19E9" w:rsidRDefault="00A67D41" w:rsidP="00620EA4">
            <w:pPr>
              <w:pStyle w:val="Heading1"/>
            </w:pPr>
            <w:r>
              <w:t>Certifications</w:t>
            </w:r>
          </w:p>
        </w:tc>
        <w:tc>
          <w:tcPr>
            <w:tcW w:w="256" w:type="pct"/>
          </w:tcPr>
          <w:p w14:paraId="56F50080" w14:textId="77777777" w:rsidR="009F19E9" w:rsidRPr="009F19E9" w:rsidRDefault="009F19E9" w:rsidP="009F19E9"/>
        </w:tc>
        <w:tc>
          <w:tcPr>
            <w:tcW w:w="3975" w:type="pct"/>
          </w:tcPr>
          <w:p w14:paraId="1020FFF3" w14:textId="77777777" w:rsidR="00E46490" w:rsidRDefault="007558C2" w:rsidP="004D43E9">
            <w:pPr>
              <w:pStyle w:val="Heading2"/>
              <w:tabs>
                <w:tab w:val="clear" w:pos="8640"/>
                <w:tab w:val="right" w:pos="8371"/>
              </w:tabs>
            </w:pPr>
            <w:sdt>
              <w:sdtPr>
                <w:id w:val="-155609220"/>
                <w:placeholder>
                  <w:docPart w:val="253C71BD50420341ACFC40CCF7E725F3"/>
                </w:placeholder>
              </w:sdtPr>
              <w:sdtEndPr/>
              <w:sdtContent>
                <w:r w:rsidR="00E46490">
                  <w:t>Certified Usability Analyst</w:t>
                </w:r>
              </w:sdtContent>
            </w:sdt>
            <w:r w:rsidR="00E46490">
              <w:tab/>
              <w:t xml:space="preserve">January 2012 </w:t>
            </w:r>
          </w:p>
          <w:p w14:paraId="5D07D1C3" w14:textId="77777777" w:rsidR="00E46490" w:rsidRDefault="00E46490" w:rsidP="00E46490">
            <w:pPr>
              <w:pStyle w:val="BodyText"/>
            </w:pPr>
            <w:r>
              <w:t>Human Factors International</w:t>
            </w:r>
          </w:p>
          <w:p w14:paraId="1007006E" w14:textId="77777777" w:rsidR="00E46490" w:rsidRDefault="007558C2" w:rsidP="004D43E9">
            <w:pPr>
              <w:pStyle w:val="Heading2"/>
              <w:tabs>
                <w:tab w:val="clear" w:pos="8640"/>
                <w:tab w:val="right" w:pos="8371"/>
              </w:tabs>
            </w:pPr>
            <w:sdt>
              <w:sdtPr>
                <w:id w:val="1116795754"/>
                <w:placeholder>
                  <w:docPart w:val="24F0AB5904D01A458E25DE3EA45ADD50"/>
                </w:placeholder>
              </w:sdtPr>
              <w:sdtEndPr/>
              <w:sdtContent>
                <w:r w:rsidR="00E46490">
                  <w:t>Situational Leadership II</w:t>
                </w:r>
              </w:sdtContent>
            </w:sdt>
            <w:r w:rsidR="00E46490">
              <w:tab/>
              <w:t xml:space="preserve">December 2011 </w:t>
            </w:r>
          </w:p>
          <w:p w14:paraId="77A84696" w14:textId="77777777" w:rsidR="00E46490" w:rsidRPr="009F19E9" w:rsidRDefault="00E46490" w:rsidP="00E46490">
            <w:pPr>
              <w:pStyle w:val="BodyText"/>
            </w:pPr>
            <w:r>
              <w:t>The Ken Blanchard Companies</w:t>
            </w:r>
          </w:p>
        </w:tc>
      </w:tr>
    </w:tbl>
    <w:p w14:paraId="23754C1A" w14:textId="77777777" w:rsidR="00620EA4" w:rsidRDefault="00620EA4" w:rsidP="007F4AE1">
      <w:pPr>
        <w:pStyle w:val="BodyText"/>
      </w:pPr>
    </w:p>
    <w:sectPr w:rsidR="00620EA4" w:rsidSect="00C91B0D">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69E7E" w14:textId="77777777" w:rsidR="007558C2" w:rsidRDefault="007558C2">
      <w:r>
        <w:separator/>
      </w:r>
    </w:p>
  </w:endnote>
  <w:endnote w:type="continuationSeparator" w:id="0">
    <w:p w14:paraId="2C8F0909" w14:textId="77777777" w:rsidR="007558C2" w:rsidRDefault="0075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8647" w14:textId="77777777" w:rsidR="00BD10CC" w:rsidRDefault="00884D5A">
    <w:pPr>
      <w:pStyle w:val="Footer"/>
    </w:pPr>
    <w:r>
      <w:fldChar w:fldCharType="begin"/>
    </w:r>
    <w:r w:rsidR="00BD10CC">
      <w:instrText xml:space="preserve"> Page </w:instrText>
    </w:r>
    <w:r>
      <w:fldChar w:fldCharType="separate"/>
    </w:r>
    <w:r w:rsidR="00B3305B">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0D63B" w14:textId="77777777" w:rsidR="007558C2" w:rsidRDefault="007558C2">
      <w:r>
        <w:separator/>
      </w:r>
    </w:p>
  </w:footnote>
  <w:footnote w:type="continuationSeparator" w:id="0">
    <w:p w14:paraId="5F86C987" w14:textId="77777777" w:rsidR="007558C2" w:rsidRDefault="007558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0D578" w14:textId="77777777" w:rsidR="00BD10CC" w:rsidRDefault="00BD10CC"/>
  <w:p w14:paraId="746A4770" w14:textId="77777777" w:rsidR="00BD10CC" w:rsidRDefault="00BD10C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EA09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C6359C"/>
    <w:rsid w:val="000029F1"/>
    <w:rsid w:val="00007B42"/>
    <w:rsid w:val="00037FAB"/>
    <w:rsid w:val="0004112C"/>
    <w:rsid w:val="000466F3"/>
    <w:rsid w:val="0005391F"/>
    <w:rsid w:val="00066DE5"/>
    <w:rsid w:val="0007569D"/>
    <w:rsid w:val="000D26B8"/>
    <w:rsid w:val="000D66FC"/>
    <w:rsid w:val="00105C57"/>
    <w:rsid w:val="00110ABE"/>
    <w:rsid w:val="001D3BEC"/>
    <w:rsid w:val="001E4849"/>
    <w:rsid w:val="00204334"/>
    <w:rsid w:val="00221ADA"/>
    <w:rsid w:val="00232346"/>
    <w:rsid w:val="002741CE"/>
    <w:rsid w:val="0028511E"/>
    <w:rsid w:val="002B6CDF"/>
    <w:rsid w:val="002D0EE8"/>
    <w:rsid w:val="002F7B5F"/>
    <w:rsid w:val="003059B9"/>
    <w:rsid w:val="0031133E"/>
    <w:rsid w:val="00316446"/>
    <w:rsid w:val="00343DA9"/>
    <w:rsid w:val="00365266"/>
    <w:rsid w:val="00375520"/>
    <w:rsid w:val="0040419C"/>
    <w:rsid w:val="00413E1E"/>
    <w:rsid w:val="004354EF"/>
    <w:rsid w:val="004A4FE2"/>
    <w:rsid w:val="004A71FC"/>
    <w:rsid w:val="004A7404"/>
    <w:rsid w:val="004B2AAE"/>
    <w:rsid w:val="004C07C8"/>
    <w:rsid w:val="004C7F73"/>
    <w:rsid w:val="004D3F03"/>
    <w:rsid w:val="004D43E9"/>
    <w:rsid w:val="004D6F2A"/>
    <w:rsid w:val="004D7F08"/>
    <w:rsid w:val="004E6459"/>
    <w:rsid w:val="004E69E5"/>
    <w:rsid w:val="004E69FF"/>
    <w:rsid w:val="004F01A5"/>
    <w:rsid w:val="004F2FA7"/>
    <w:rsid w:val="005146F9"/>
    <w:rsid w:val="00521B84"/>
    <w:rsid w:val="00546D36"/>
    <w:rsid w:val="00555A4A"/>
    <w:rsid w:val="005665FD"/>
    <w:rsid w:val="00597D2A"/>
    <w:rsid w:val="005A63A8"/>
    <w:rsid w:val="005C4380"/>
    <w:rsid w:val="005E703E"/>
    <w:rsid w:val="005F11A6"/>
    <w:rsid w:val="005F1C4D"/>
    <w:rsid w:val="005F7358"/>
    <w:rsid w:val="00620EA4"/>
    <w:rsid w:val="00624077"/>
    <w:rsid w:val="00627AC0"/>
    <w:rsid w:val="00654772"/>
    <w:rsid w:val="006717C5"/>
    <w:rsid w:val="006764BB"/>
    <w:rsid w:val="006768FC"/>
    <w:rsid w:val="00682E1E"/>
    <w:rsid w:val="00691707"/>
    <w:rsid w:val="00693F2A"/>
    <w:rsid w:val="00695B68"/>
    <w:rsid w:val="006A554A"/>
    <w:rsid w:val="006D333B"/>
    <w:rsid w:val="006F1E0E"/>
    <w:rsid w:val="006F6BBE"/>
    <w:rsid w:val="00736158"/>
    <w:rsid w:val="007558C2"/>
    <w:rsid w:val="00797368"/>
    <w:rsid w:val="007C02AC"/>
    <w:rsid w:val="007E7E6F"/>
    <w:rsid w:val="007F3DC2"/>
    <w:rsid w:val="007F4AE1"/>
    <w:rsid w:val="00810AA1"/>
    <w:rsid w:val="00817E52"/>
    <w:rsid w:val="00823F74"/>
    <w:rsid w:val="00884D5A"/>
    <w:rsid w:val="008923AC"/>
    <w:rsid w:val="008B2D91"/>
    <w:rsid w:val="008B565C"/>
    <w:rsid w:val="008F14AD"/>
    <w:rsid w:val="009011D9"/>
    <w:rsid w:val="00921E80"/>
    <w:rsid w:val="00935EE1"/>
    <w:rsid w:val="0093753F"/>
    <w:rsid w:val="009643CA"/>
    <w:rsid w:val="00964994"/>
    <w:rsid w:val="009709F9"/>
    <w:rsid w:val="009A1AEC"/>
    <w:rsid w:val="009B126D"/>
    <w:rsid w:val="009C5810"/>
    <w:rsid w:val="009E2B28"/>
    <w:rsid w:val="009E5D13"/>
    <w:rsid w:val="009E5F7A"/>
    <w:rsid w:val="009F19E9"/>
    <w:rsid w:val="00A044B1"/>
    <w:rsid w:val="00A15253"/>
    <w:rsid w:val="00A15793"/>
    <w:rsid w:val="00A26304"/>
    <w:rsid w:val="00A67D41"/>
    <w:rsid w:val="00AC7FB3"/>
    <w:rsid w:val="00AE07CB"/>
    <w:rsid w:val="00AE531F"/>
    <w:rsid w:val="00AE5404"/>
    <w:rsid w:val="00AF668D"/>
    <w:rsid w:val="00B038AA"/>
    <w:rsid w:val="00B3305B"/>
    <w:rsid w:val="00B41FE5"/>
    <w:rsid w:val="00B50818"/>
    <w:rsid w:val="00B727BA"/>
    <w:rsid w:val="00B77DAF"/>
    <w:rsid w:val="00B86FA0"/>
    <w:rsid w:val="00BA4F1E"/>
    <w:rsid w:val="00BB25B8"/>
    <w:rsid w:val="00BD10CC"/>
    <w:rsid w:val="00BD6F70"/>
    <w:rsid w:val="00BE4804"/>
    <w:rsid w:val="00C342AD"/>
    <w:rsid w:val="00C43D70"/>
    <w:rsid w:val="00C6359C"/>
    <w:rsid w:val="00C7758F"/>
    <w:rsid w:val="00C91B0D"/>
    <w:rsid w:val="00CA0411"/>
    <w:rsid w:val="00CA1EFB"/>
    <w:rsid w:val="00CA45E6"/>
    <w:rsid w:val="00CC12B1"/>
    <w:rsid w:val="00CC6A20"/>
    <w:rsid w:val="00CD7BF8"/>
    <w:rsid w:val="00CF4691"/>
    <w:rsid w:val="00D03675"/>
    <w:rsid w:val="00D1317E"/>
    <w:rsid w:val="00D20D6E"/>
    <w:rsid w:val="00D23EA7"/>
    <w:rsid w:val="00D3608F"/>
    <w:rsid w:val="00D43284"/>
    <w:rsid w:val="00D543F3"/>
    <w:rsid w:val="00D81CE5"/>
    <w:rsid w:val="00D96362"/>
    <w:rsid w:val="00DA4879"/>
    <w:rsid w:val="00DC4BAD"/>
    <w:rsid w:val="00DE2D7D"/>
    <w:rsid w:val="00E02120"/>
    <w:rsid w:val="00E46490"/>
    <w:rsid w:val="00E46DDE"/>
    <w:rsid w:val="00E645F4"/>
    <w:rsid w:val="00E96D39"/>
    <w:rsid w:val="00E970AC"/>
    <w:rsid w:val="00EA7839"/>
    <w:rsid w:val="00EB4F90"/>
    <w:rsid w:val="00ED50EF"/>
    <w:rsid w:val="00EF7863"/>
    <w:rsid w:val="00F24126"/>
    <w:rsid w:val="00F24660"/>
    <w:rsid w:val="00F3181B"/>
    <w:rsid w:val="00F453E1"/>
    <w:rsid w:val="00F545E8"/>
    <w:rsid w:val="00F55C5D"/>
    <w:rsid w:val="00F606C8"/>
    <w:rsid w:val="00F72602"/>
    <w:rsid w:val="00FA535D"/>
    <w:rsid w:val="00FA65FD"/>
    <w:rsid w:val="00FC33F6"/>
    <w:rsid w:val="00FC39B4"/>
    <w:rsid w:val="00FD03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CA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4D43E9"/>
    <w:pPr>
      <w:keepNext/>
      <w:keepLines/>
      <w:jc w:val="right"/>
      <w:outlineLvl w:val="0"/>
    </w:pPr>
    <w:rPr>
      <w:rFonts w:asciiTheme="majorHAnsi" w:eastAsiaTheme="majorEastAsia" w:hAnsiTheme="majorHAnsi" w:cstheme="majorBidi"/>
      <w:b/>
      <w:bCs/>
      <w:color w:val="990000" w:themeColor="accent1"/>
      <w:sz w:val="24"/>
      <w:szCs w:val="24"/>
    </w:rPr>
  </w:style>
  <w:style w:type="paragraph" w:styleId="Heading2">
    <w:name w:val="heading 2"/>
    <w:basedOn w:val="Normal"/>
    <w:next w:val="BodyText"/>
    <w:link w:val="Heading2Char"/>
    <w:rsid w:val="00627AC0"/>
    <w:pPr>
      <w:keepNext/>
      <w:keepLines/>
      <w:tabs>
        <w:tab w:val="right" w:pos="8640"/>
      </w:tabs>
      <w:outlineLvl w:val="1"/>
    </w:pPr>
    <w:rPr>
      <w:rFonts w:asciiTheme="majorHAnsi" w:eastAsiaTheme="majorEastAsia" w:hAnsiTheme="majorHAnsi" w:cstheme="majorBidi"/>
      <w:b/>
      <w:bCs/>
      <w:color w:val="000000" w:themeColor="text1"/>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3E9"/>
    <w:rPr>
      <w:rFonts w:asciiTheme="majorHAnsi" w:eastAsiaTheme="majorEastAsia" w:hAnsiTheme="majorHAnsi" w:cstheme="majorBidi"/>
      <w:b/>
      <w:bCs/>
      <w:color w:val="990000" w:themeColor="accent1"/>
      <w:sz w:val="24"/>
      <w:szCs w:val="24"/>
    </w:rPr>
  </w:style>
  <w:style w:type="character" w:customStyle="1" w:styleId="Heading2Char">
    <w:name w:val="Heading 2 Char"/>
    <w:basedOn w:val="DefaultParagraphFont"/>
    <w:link w:val="Heading2"/>
    <w:rsid w:val="00627AC0"/>
    <w:rPr>
      <w:rFonts w:asciiTheme="majorHAnsi" w:eastAsiaTheme="majorEastAsia" w:hAnsiTheme="majorHAnsi" w:cstheme="majorBidi"/>
      <w:b/>
      <w:bCs/>
      <w:color w:val="000000" w:themeColor="text1"/>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797368"/>
    <w:rPr>
      <w:color w:val="000000" w:themeColor="text1"/>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627AC0"/>
    <w:pPr>
      <w:spacing w:after="180"/>
    </w:pPr>
    <w:rPr>
      <w:color w:val="000000" w:themeColor="text1"/>
      <w:sz w:val="18"/>
    </w:rPr>
  </w:style>
  <w:style w:type="character" w:customStyle="1" w:styleId="BodyTextChar">
    <w:name w:val="Body Text Char"/>
    <w:basedOn w:val="DefaultParagraphFont"/>
    <w:link w:val="BodyText"/>
    <w:rsid w:val="00627AC0"/>
    <w:rPr>
      <w:color w:val="000000" w:themeColor="text1"/>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 w:type="character" w:styleId="LineNumber">
    <w:name w:val="line number"/>
    <w:basedOn w:val="DefaultParagraphFont"/>
    <w:semiHidden/>
    <w:unhideWhenUsed/>
    <w:rsid w:val="00C9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7493">
      <w:bodyDiv w:val="1"/>
      <w:marLeft w:val="0"/>
      <w:marRight w:val="0"/>
      <w:marTop w:val="0"/>
      <w:marBottom w:val="0"/>
      <w:divBdr>
        <w:top w:val="none" w:sz="0" w:space="0" w:color="auto"/>
        <w:left w:val="none" w:sz="0" w:space="0" w:color="auto"/>
        <w:bottom w:val="none" w:sz="0" w:space="0" w:color="auto"/>
        <w:right w:val="none" w:sz="0" w:space="0" w:color="auto"/>
      </w:divBdr>
    </w:div>
    <w:div w:id="58482123">
      <w:bodyDiv w:val="1"/>
      <w:marLeft w:val="0"/>
      <w:marRight w:val="0"/>
      <w:marTop w:val="0"/>
      <w:marBottom w:val="0"/>
      <w:divBdr>
        <w:top w:val="none" w:sz="0" w:space="0" w:color="auto"/>
        <w:left w:val="none" w:sz="0" w:space="0" w:color="auto"/>
        <w:bottom w:val="none" w:sz="0" w:space="0" w:color="auto"/>
        <w:right w:val="none" w:sz="0" w:space="0" w:color="auto"/>
      </w:divBdr>
    </w:div>
    <w:div w:id="170727893">
      <w:bodyDiv w:val="1"/>
      <w:marLeft w:val="0"/>
      <w:marRight w:val="0"/>
      <w:marTop w:val="0"/>
      <w:marBottom w:val="0"/>
      <w:divBdr>
        <w:top w:val="none" w:sz="0" w:space="0" w:color="auto"/>
        <w:left w:val="none" w:sz="0" w:space="0" w:color="auto"/>
        <w:bottom w:val="none" w:sz="0" w:space="0" w:color="auto"/>
        <w:right w:val="none" w:sz="0" w:space="0" w:color="auto"/>
      </w:divBdr>
    </w:div>
    <w:div w:id="226427361">
      <w:bodyDiv w:val="1"/>
      <w:marLeft w:val="0"/>
      <w:marRight w:val="0"/>
      <w:marTop w:val="0"/>
      <w:marBottom w:val="0"/>
      <w:divBdr>
        <w:top w:val="none" w:sz="0" w:space="0" w:color="auto"/>
        <w:left w:val="none" w:sz="0" w:space="0" w:color="auto"/>
        <w:bottom w:val="none" w:sz="0" w:space="0" w:color="auto"/>
        <w:right w:val="none" w:sz="0" w:space="0" w:color="auto"/>
      </w:divBdr>
    </w:div>
    <w:div w:id="232787601">
      <w:bodyDiv w:val="1"/>
      <w:marLeft w:val="0"/>
      <w:marRight w:val="0"/>
      <w:marTop w:val="0"/>
      <w:marBottom w:val="0"/>
      <w:divBdr>
        <w:top w:val="none" w:sz="0" w:space="0" w:color="auto"/>
        <w:left w:val="none" w:sz="0" w:space="0" w:color="auto"/>
        <w:bottom w:val="none" w:sz="0" w:space="0" w:color="auto"/>
        <w:right w:val="none" w:sz="0" w:space="0" w:color="auto"/>
      </w:divBdr>
    </w:div>
    <w:div w:id="302003678">
      <w:bodyDiv w:val="1"/>
      <w:marLeft w:val="0"/>
      <w:marRight w:val="0"/>
      <w:marTop w:val="0"/>
      <w:marBottom w:val="0"/>
      <w:divBdr>
        <w:top w:val="none" w:sz="0" w:space="0" w:color="auto"/>
        <w:left w:val="none" w:sz="0" w:space="0" w:color="auto"/>
        <w:bottom w:val="none" w:sz="0" w:space="0" w:color="auto"/>
        <w:right w:val="none" w:sz="0" w:space="0" w:color="auto"/>
      </w:divBdr>
    </w:div>
    <w:div w:id="311909706">
      <w:bodyDiv w:val="1"/>
      <w:marLeft w:val="0"/>
      <w:marRight w:val="0"/>
      <w:marTop w:val="0"/>
      <w:marBottom w:val="0"/>
      <w:divBdr>
        <w:top w:val="none" w:sz="0" w:space="0" w:color="auto"/>
        <w:left w:val="none" w:sz="0" w:space="0" w:color="auto"/>
        <w:bottom w:val="none" w:sz="0" w:space="0" w:color="auto"/>
        <w:right w:val="none" w:sz="0" w:space="0" w:color="auto"/>
      </w:divBdr>
    </w:div>
    <w:div w:id="342509675">
      <w:bodyDiv w:val="1"/>
      <w:marLeft w:val="0"/>
      <w:marRight w:val="0"/>
      <w:marTop w:val="0"/>
      <w:marBottom w:val="0"/>
      <w:divBdr>
        <w:top w:val="none" w:sz="0" w:space="0" w:color="auto"/>
        <w:left w:val="none" w:sz="0" w:space="0" w:color="auto"/>
        <w:bottom w:val="none" w:sz="0" w:space="0" w:color="auto"/>
        <w:right w:val="none" w:sz="0" w:space="0" w:color="auto"/>
      </w:divBdr>
    </w:div>
    <w:div w:id="455566090">
      <w:bodyDiv w:val="1"/>
      <w:marLeft w:val="0"/>
      <w:marRight w:val="0"/>
      <w:marTop w:val="0"/>
      <w:marBottom w:val="0"/>
      <w:divBdr>
        <w:top w:val="none" w:sz="0" w:space="0" w:color="auto"/>
        <w:left w:val="none" w:sz="0" w:space="0" w:color="auto"/>
        <w:bottom w:val="none" w:sz="0" w:space="0" w:color="auto"/>
        <w:right w:val="none" w:sz="0" w:space="0" w:color="auto"/>
      </w:divBdr>
    </w:div>
    <w:div w:id="542517573">
      <w:bodyDiv w:val="1"/>
      <w:marLeft w:val="0"/>
      <w:marRight w:val="0"/>
      <w:marTop w:val="0"/>
      <w:marBottom w:val="0"/>
      <w:divBdr>
        <w:top w:val="none" w:sz="0" w:space="0" w:color="auto"/>
        <w:left w:val="none" w:sz="0" w:space="0" w:color="auto"/>
        <w:bottom w:val="none" w:sz="0" w:space="0" w:color="auto"/>
        <w:right w:val="none" w:sz="0" w:space="0" w:color="auto"/>
      </w:divBdr>
    </w:div>
    <w:div w:id="632176178">
      <w:bodyDiv w:val="1"/>
      <w:marLeft w:val="0"/>
      <w:marRight w:val="0"/>
      <w:marTop w:val="0"/>
      <w:marBottom w:val="0"/>
      <w:divBdr>
        <w:top w:val="none" w:sz="0" w:space="0" w:color="auto"/>
        <w:left w:val="none" w:sz="0" w:space="0" w:color="auto"/>
        <w:bottom w:val="none" w:sz="0" w:space="0" w:color="auto"/>
        <w:right w:val="none" w:sz="0" w:space="0" w:color="auto"/>
      </w:divBdr>
    </w:div>
    <w:div w:id="707996224">
      <w:bodyDiv w:val="1"/>
      <w:marLeft w:val="0"/>
      <w:marRight w:val="0"/>
      <w:marTop w:val="0"/>
      <w:marBottom w:val="0"/>
      <w:divBdr>
        <w:top w:val="none" w:sz="0" w:space="0" w:color="auto"/>
        <w:left w:val="none" w:sz="0" w:space="0" w:color="auto"/>
        <w:bottom w:val="none" w:sz="0" w:space="0" w:color="auto"/>
        <w:right w:val="none" w:sz="0" w:space="0" w:color="auto"/>
      </w:divBdr>
    </w:div>
    <w:div w:id="718362828">
      <w:bodyDiv w:val="1"/>
      <w:marLeft w:val="0"/>
      <w:marRight w:val="0"/>
      <w:marTop w:val="0"/>
      <w:marBottom w:val="0"/>
      <w:divBdr>
        <w:top w:val="none" w:sz="0" w:space="0" w:color="auto"/>
        <w:left w:val="none" w:sz="0" w:space="0" w:color="auto"/>
        <w:bottom w:val="none" w:sz="0" w:space="0" w:color="auto"/>
        <w:right w:val="none" w:sz="0" w:space="0" w:color="auto"/>
      </w:divBdr>
    </w:div>
    <w:div w:id="865949224">
      <w:bodyDiv w:val="1"/>
      <w:marLeft w:val="0"/>
      <w:marRight w:val="0"/>
      <w:marTop w:val="0"/>
      <w:marBottom w:val="0"/>
      <w:divBdr>
        <w:top w:val="none" w:sz="0" w:space="0" w:color="auto"/>
        <w:left w:val="none" w:sz="0" w:space="0" w:color="auto"/>
        <w:bottom w:val="none" w:sz="0" w:space="0" w:color="auto"/>
        <w:right w:val="none" w:sz="0" w:space="0" w:color="auto"/>
      </w:divBdr>
    </w:div>
    <w:div w:id="927494985">
      <w:bodyDiv w:val="1"/>
      <w:marLeft w:val="0"/>
      <w:marRight w:val="0"/>
      <w:marTop w:val="0"/>
      <w:marBottom w:val="0"/>
      <w:divBdr>
        <w:top w:val="none" w:sz="0" w:space="0" w:color="auto"/>
        <w:left w:val="none" w:sz="0" w:space="0" w:color="auto"/>
        <w:bottom w:val="none" w:sz="0" w:space="0" w:color="auto"/>
        <w:right w:val="none" w:sz="0" w:space="0" w:color="auto"/>
      </w:divBdr>
    </w:div>
    <w:div w:id="964311426">
      <w:bodyDiv w:val="1"/>
      <w:marLeft w:val="0"/>
      <w:marRight w:val="0"/>
      <w:marTop w:val="0"/>
      <w:marBottom w:val="0"/>
      <w:divBdr>
        <w:top w:val="none" w:sz="0" w:space="0" w:color="auto"/>
        <w:left w:val="none" w:sz="0" w:space="0" w:color="auto"/>
        <w:bottom w:val="none" w:sz="0" w:space="0" w:color="auto"/>
        <w:right w:val="none" w:sz="0" w:space="0" w:color="auto"/>
      </w:divBdr>
    </w:div>
    <w:div w:id="1025249071">
      <w:bodyDiv w:val="1"/>
      <w:marLeft w:val="0"/>
      <w:marRight w:val="0"/>
      <w:marTop w:val="0"/>
      <w:marBottom w:val="0"/>
      <w:divBdr>
        <w:top w:val="none" w:sz="0" w:space="0" w:color="auto"/>
        <w:left w:val="none" w:sz="0" w:space="0" w:color="auto"/>
        <w:bottom w:val="none" w:sz="0" w:space="0" w:color="auto"/>
        <w:right w:val="none" w:sz="0" w:space="0" w:color="auto"/>
      </w:divBdr>
    </w:div>
    <w:div w:id="1142885193">
      <w:bodyDiv w:val="1"/>
      <w:marLeft w:val="0"/>
      <w:marRight w:val="0"/>
      <w:marTop w:val="0"/>
      <w:marBottom w:val="0"/>
      <w:divBdr>
        <w:top w:val="none" w:sz="0" w:space="0" w:color="auto"/>
        <w:left w:val="none" w:sz="0" w:space="0" w:color="auto"/>
        <w:bottom w:val="none" w:sz="0" w:space="0" w:color="auto"/>
        <w:right w:val="none" w:sz="0" w:space="0" w:color="auto"/>
      </w:divBdr>
    </w:div>
    <w:div w:id="1173187355">
      <w:bodyDiv w:val="1"/>
      <w:marLeft w:val="0"/>
      <w:marRight w:val="0"/>
      <w:marTop w:val="0"/>
      <w:marBottom w:val="0"/>
      <w:divBdr>
        <w:top w:val="none" w:sz="0" w:space="0" w:color="auto"/>
        <w:left w:val="none" w:sz="0" w:space="0" w:color="auto"/>
        <w:bottom w:val="none" w:sz="0" w:space="0" w:color="auto"/>
        <w:right w:val="none" w:sz="0" w:space="0" w:color="auto"/>
      </w:divBdr>
    </w:div>
    <w:div w:id="1484548110">
      <w:bodyDiv w:val="1"/>
      <w:marLeft w:val="0"/>
      <w:marRight w:val="0"/>
      <w:marTop w:val="0"/>
      <w:marBottom w:val="0"/>
      <w:divBdr>
        <w:top w:val="none" w:sz="0" w:space="0" w:color="auto"/>
        <w:left w:val="none" w:sz="0" w:space="0" w:color="auto"/>
        <w:bottom w:val="none" w:sz="0" w:space="0" w:color="auto"/>
        <w:right w:val="none" w:sz="0" w:space="0" w:color="auto"/>
      </w:divBdr>
    </w:div>
    <w:div w:id="1488545500">
      <w:bodyDiv w:val="1"/>
      <w:marLeft w:val="0"/>
      <w:marRight w:val="0"/>
      <w:marTop w:val="0"/>
      <w:marBottom w:val="0"/>
      <w:divBdr>
        <w:top w:val="none" w:sz="0" w:space="0" w:color="auto"/>
        <w:left w:val="none" w:sz="0" w:space="0" w:color="auto"/>
        <w:bottom w:val="none" w:sz="0" w:space="0" w:color="auto"/>
        <w:right w:val="none" w:sz="0" w:space="0" w:color="auto"/>
      </w:divBdr>
    </w:div>
    <w:div w:id="1622955805">
      <w:bodyDiv w:val="1"/>
      <w:marLeft w:val="0"/>
      <w:marRight w:val="0"/>
      <w:marTop w:val="0"/>
      <w:marBottom w:val="0"/>
      <w:divBdr>
        <w:top w:val="none" w:sz="0" w:space="0" w:color="auto"/>
        <w:left w:val="none" w:sz="0" w:space="0" w:color="auto"/>
        <w:bottom w:val="none" w:sz="0" w:space="0" w:color="auto"/>
        <w:right w:val="none" w:sz="0" w:space="0" w:color="auto"/>
      </w:divBdr>
    </w:div>
    <w:div w:id="1655714655">
      <w:bodyDiv w:val="1"/>
      <w:marLeft w:val="0"/>
      <w:marRight w:val="0"/>
      <w:marTop w:val="0"/>
      <w:marBottom w:val="0"/>
      <w:divBdr>
        <w:top w:val="none" w:sz="0" w:space="0" w:color="auto"/>
        <w:left w:val="none" w:sz="0" w:space="0" w:color="auto"/>
        <w:bottom w:val="none" w:sz="0" w:space="0" w:color="auto"/>
        <w:right w:val="none" w:sz="0" w:space="0" w:color="auto"/>
      </w:divBdr>
    </w:div>
    <w:div w:id="1659185116">
      <w:bodyDiv w:val="1"/>
      <w:marLeft w:val="0"/>
      <w:marRight w:val="0"/>
      <w:marTop w:val="0"/>
      <w:marBottom w:val="0"/>
      <w:divBdr>
        <w:top w:val="none" w:sz="0" w:space="0" w:color="auto"/>
        <w:left w:val="none" w:sz="0" w:space="0" w:color="auto"/>
        <w:bottom w:val="none" w:sz="0" w:space="0" w:color="auto"/>
        <w:right w:val="none" w:sz="0" w:space="0" w:color="auto"/>
      </w:divBdr>
    </w:div>
    <w:div w:id="1715805967">
      <w:bodyDiv w:val="1"/>
      <w:marLeft w:val="0"/>
      <w:marRight w:val="0"/>
      <w:marTop w:val="0"/>
      <w:marBottom w:val="0"/>
      <w:divBdr>
        <w:top w:val="none" w:sz="0" w:space="0" w:color="auto"/>
        <w:left w:val="none" w:sz="0" w:space="0" w:color="auto"/>
        <w:bottom w:val="none" w:sz="0" w:space="0" w:color="auto"/>
        <w:right w:val="none" w:sz="0" w:space="0" w:color="auto"/>
      </w:divBdr>
    </w:div>
    <w:div w:id="1783183392">
      <w:bodyDiv w:val="1"/>
      <w:marLeft w:val="0"/>
      <w:marRight w:val="0"/>
      <w:marTop w:val="0"/>
      <w:marBottom w:val="0"/>
      <w:divBdr>
        <w:top w:val="none" w:sz="0" w:space="0" w:color="auto"/>
        <w:left w:val="none" w:sz="0" w:space="0" w:color="auto"/>
        <w:bottom w:val="none" w:sz="0" w:space="0" w:color="auto"/>
        <w:right w:val="none" w:sz="0" w:space="0" w:color="auto"/>
      </w:divBdr>
    </w:div>
    <w:div w:id="1788084400">
      <w:bodyDiv w:val="1"/>
      <w:marLeft w:val="0"/>
      <w:marRight w:val="0"/>
      <w:marTop w:val="0"/>
      <w:marBottom w:val="0"/>
      <w:divBdr>
        <w:top w:val="none" w:sz="0" w:space="0" w:color="auto"/>
        <w:left w:val="none" w:sz="0" w:space="0" w:color="auto"/>
        <w:bottom w:val="none" w:sz="0" w:space="0" w:color="auto"/>
        <w:right w:val="none" w:sz="0" w:space="0" w:color="auto"/>
      </w:divBdr>
    </w:div>
    <w:div w:id="1814715495">
      <w:bodyDiv w:val="1"/>
      <w:marLeft w:val="0"/>
      <w:marRight w:val="0"/>
      <w:marTop w:val="0"/>
      <w:marBottom w:val="0"/>
      <w:divBdr>
        <w:top w:val="none" w:sz="0" w:space="0" w:color="auto"/>
        <w:left w:val="none" w:sz="0" w:space="0" w:color="auto"/>
        <w:bottom w:val="none" w:sz="0" w:space="0" w:color="auto"/>
        <w:right w:val="none" w:sz="0" w:space="0" w:color="auto"/>
      </w:divBdr>
    </w:div>
    <w:div w:id="1865053785">
      <w:bodyDiv w:val="1"/>
      <w:marLeft w:val="0"/>
      <w:marRight w:val="0"/>
      <w:marTop w:val="0"/>
      <w:marBottom w:val="0"/>
      <w:divBdr>
        <w:top w:val="none" w:sz="0" w:space="0" w:color="auto"/>
        <w:left w:val="none" w:sz="0" w:space="0" w:color="auto"/>
        <w:bottom w:val="none" w:sz="0" w:space="0" w:color="auto"/>
        <w:right w:val="none" w:sz="0" w:space="0" w:color="auto"/>
      </w:divBdr>
    </w:div>
    <w:div w:id="1923294240">
      <w:bodyDiv w:val="1"/>
      <w:marLeft w:val="0"/>
      <w:marRight w:val="0"/>
      <w:marTop w:val="0"/>
      <w:marBottom w:val="0"/>
      <w:divBdr>
        <w:top w:val="none" w:sz="0" w:space="0" w:color="auto"/>
        <w:left w:val="none" w:sz="0" w:space="0" w:color="auto"/>
        <w:bottom w:val="none" w:sz="0" w:space="0" w:color="auto"/>
        <w:right w:val="none" w:sz="0" w:space="0" w:color="auto"/>
      </w:divBdr>
    </w:div>
    <w:div w:id="1960062200">
      <w:bodyDiv w:val="1"/>
      <w:marLeft w:val="0"/>
      <w:marRight w:val="0"/>
      <w:marTop w:val="0"/>
      <w:marBottom w:val="0"/>
      <w:divBdr>
        <w:top w:val="none" w:sz="0" w:space="0" w:color="auto"/>
        <w:left w:val="none" w:sz="0" w:space="0" w:color="auto"/>
        <w:bottom w:val="none" w:sz="0" w:space="0" w:color="auto"/>
        <w:right w:val="none" w:sz="0" w:space="0" w:color="auto"/>
      </w:divBdr>
    </w:div>
    <w:div w:id="2012289196">
      <w:bodyDiv w:val="1"/>
      <w:marLeft w:val="0"/>
      <w:marRight w:val="0"/>
      <w:marTop w:val="0"/>
      <w:marBottom w:val="0"/>
      <w:divBdr>
        <w:top w:val="none" w:sz="0" w:space="0" w:color="auto"/>
        <w:left w:val="none" w:sz="0" w:space="0" w:color="auto"/>
        <w:bottom w:val="none" w:sz="0" w:space="0" w:color="auto"/>
        <w:right w:val="none" w:sz="0" w:space="0" w:color="auto"/>
      </w:divBdr>
    </w:div>
    <w:div w:id="2018118507">
      <w:bodyDiv w:val="1"/>
      <w:marLeft w:val="0"/>
      <w:marRight w:val="0"/>
      <w:marTop w:val="0"/>
      <w:marBottom w:val="0"/>
      <w:divBdr>
        <w:top w:val="none" w:sz="0" w:space="0" w:color="auto"/>
        <w:left w:val="none" w:sz="0" w:space="0" w:color="auto"/>
        <w:bottom w:val="none" w:sz="0" w:space="0" w:color="auto"/>
        <w:right w:val="none" w:sz="0" w:space="0" w:color="auto"/>
      </w:divBdr>
    </w:div>
    <w:div w:id="21421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5E13B2512F1C41905FD19C41A1BF97"/>
        <w:category>
          <w:name w:val="General"/>
          <w:gallery w:val="placeholder"/>
        </w:category>
        <w:types>
          <w:type w:val="bbPlcHdr"/>
        </w:types>
        <w:behaviors>
          <w:behavior w:val="content"/>
        </w:behaviors>
        <w:guid w:val="{E68A1DCC-477D-234F-917E-838E07871998}"/>
      </w:docPartPr>
      <w:docPartBody>
        <w:p w:rsidR="002D0D2D" w:rsidRDefault="002D0D2D">
          <w:pPr>
            <w:pStyle w:val="255E13B2512F1C41905FD19C41A1BF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A0B4DA0DEDD3147A9320D0774706EDD"/>
        <w:category>
          <w:name w:val="General"/>
          <w:gallery w:val="placeholder"/>
        </w:category>
        <w:types>
          <w:type w:val="bbPlcHdr"/>
        </w:types>
        <w:behaviors>
          <w:behavior w:val="content"/>
        </w:behaviors>
        <w:guid w:val="{9AD5F711-37F4-2140-A541-E43DF5D93591}"/>
      </w:docPartPr>
      <w:docPartBody>
        <w:p w:rsidR="002D0D2D" w:rsidRDefault="002D0D2D">
          <w:pPr>
            <w:pStyle w:val="4A0B4DA0DEDD3147A9320D0774706EDD"/>
          </w:pPr>
          <w:r>
            <w:t>Lorem ipsum dolor</w:t>
          </w:r>
        </w:p>
      </w:docPartBody>
    </w:docPart>
    <w:docPart>
      <w:docPartPr>
        <w:name w:val="3D7B8D54185E074EAB2E52DC7F13D147"/>
        <w:category>
          <w:name w:val="General"/>
          <w:gallery w:val="placeholder"/>
        </w:category>
        <w:types>
          <w:type w:val="bbPlcHdr"/>
        </w:types>
        <w:behaviors>
          <w:behavior w:val="content"/>
        </w:behaviors>
        <w:guid w:val="{C5C27EFC-95E8-574D-B7F4-D8D7CD4B365E}"/>
      </w:docPartPr>
      <w:docPartBody>
        <w:p w:rsidR="002D0D2D" w:rsidRDefault="002D0D2D">
          <w:pPr>
            <w:pStyle w:val="3D7B8D54185E074EAB2E52DC7F13D147"/>
          </w:pPr>
          <w:r>
            <w:t>Etiam cursus suscipit enim. Nulla facilisi. Integer eleifend diam eu diam. Donec dapibus enim sollicitudin nulla. Nam hendrerit. Nunc id nisi. Curabitur sed neque. Pellentesque placerat consequat pede.</w:t>
          </w:r>
        </w:p>
      </w:docPartBody>
    </w:docPart>
    <w:docPart>
      <w:docPartPr>
        <w:name w:val="6B7778B4A52D4D4F876A036B781DA56C"/>
        <w:category>
          <w:name w:val="General"/>
          <w:gallery w:val="placeholder"/>
        </w:category>
        <w:types>
          <w:type w:val="bbPlcHdr"/>
        </w:types>
        <w:behaviors>
          <w:behavior w:val="content"/>
        </w:behaviors>
        <w:guid w:val="{877BD086-0F31-A049-AE92-81EC4F962EE4}"/>
      </w:docPartPr>
      <w:docPartBody>
        <w:p w:rsidR="002D0D2D" w:rsidRDefault="002D0D2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D0D2D" w:rsidRDefault="002D0D2D">
          <w:pPr>
            <w:pStyle w:val="6B7778B4A52D4D4F876A036B781DA56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291A015FD93334991734C307B12786E"/>
        <w:category>
          <w:name w:val="General"/>
          <w:gallery w:val="placeholder"/>
        </w:category>
        <w:types>
          <w:type w:val="bbPlcHdr"/>
        </w:types>
        <w:behaviors>
          <w:behavior w:val="content"/>
        </w:behaviors>
        <w:guid w:val="{73AA2264-9DA3-1843-B23F-23CB4892F967}"/>
      </w:docPartPr>
      <w:docPartBody>
        <w:p w:rsidR="002D0D2D" w:rsidRDefault="002D0D2D">
          <w:pPr>
            <w:pStyle w:val="4291A015FD93334991734C307B12786E"/>
          </w:pPr>
          <w:r>
            <w:t>Etiam cursus suscipit enim. Nulla facilisi. Integer eleifend diam eu diam. Donec dapibus enim sollicitudin nulla. Nam hendrerit. Nunc id nisi. Curabitur sed neque. Pellentesque placerat consequat pede.</w:t>
          </w:r>
        </w:p>
      </w:docPartBody>
    </w:docPart>
    <w:docPart>
      <w:docPartPr>
        <w:name w:val="A0B206D995E17D499E03C8FC1FCD3674"/>
        <w:category>
          <w:name w:val="General"/>
          <w:gallery w:val="placeholder"/>
        </w:category>
        <w:types>
          <w:type w:val="bbPlcHdr"/>
        </w:types>
        <w:behaviors>
          <w:behavior w:val="content"/>
        </w:behaviors>
        <w:guid w:val="{9E822ADF-4A60-954D-A3B3-8F6CDE6612FB}"/>
      </w:docPartPr>
      <w:docPartBody>
        <w:p w:rsidR="002D0D2D" w:rsidRDefault="002D0D2D">
          <w:pPr>
            <w:pStyle w:val="A0B206D995E17D499E03C8FC1FCD3674"/>
          </w:pPr>
          <w:r>
            <w:t>Aliquam dapibus.</w:t>
          </w:r>
        </w:p>
      </w:docPartBody>
    </w:docPart>
    <w:docPart>
      <w:docPartPr>
        <w:name w:val="CC3A5267FC5C90489D6778F6A0096E1C"/>
        <w:category>
          <w:name w:val="General"/>
          <w:gallery w:val="placeholder"/>
        </w:category>
        <w:types>
          <w:type w:val="bbPlcHdr"/>
        </w:types>
        <w:behaviors>
          <w:behavior w:val="content"/>
        </w:behaviors>
        <w:guid w:val="{8321A8BA-6991-2D45-AAFD-A82A5ED8650D}"/>
      </w:docPartPr>
      <w:docPartBody>
        <w:p w:rsidR="002D0D2D" w:rsidRDefault="002D0D2D" w:rsidP="002D0D2D">
          <w:pPr>
            <w:pStyle w:val="CC3A5267FC5C90489D6778F6A0096E1C"/>
          </w:pPr>
          <w:r>
            <w:t>Lorem ipsum dolor</w:t>
          </w:r>
        </w:p>
      </w:docPartBody>
    </w:docPart>
    <w:docPart>
      <w:docPartPr>
        <w:name w:val="D517013AA7DEC147BCEFB6F1EF82FD52"/>
        <w:category>
          <w:name w:val="General"/>
          <w:gallery w:val="placeholder"/>
        </w:category>
        <w:types>
          <w:type w:val="bbPlcHdr"/>
        </w:types>
        <w:behaviors>
          <w:behavior w:val="content"/>
        </w:behaviors>
        <w:guid w:val="{C37B8A7E-4FB5-334F-A926-A84E14A08469}"/>
      </w:docPartPr>
      <w:docPartBody>
        <w:p w:rsidR="002D0D2D" w:rsidRDefault="002D0D2D" w:rsidP="002D0D2D">
          <w:pPr>
            <w:pStyle w:val="D517013AA7DEC147BCEFB6F1EF82FD52"/>
          </w:pPr>
          <w:r>
            <w:t>Lorem ipsum dolor</w:t>
          </w:r>
        </w:p>
      </w:docPartBody>
    </w:docPart>
    <w:docPart>
      <w:docPartPr>
        <w:name w:val="A454F5B7844A2142AB9C696DB1715F49"/>
        <w:category>
          <w:name w:val="General"/>
          <w:gallery w:val="placeholder"/>
        </w:category>
        <w:types>
          <w:type w:val="bbPlcHdr"/>
        </w:types>
        <w:behaviors>
          <w:behavior w:val="content"/>
        </w:behaviors>
        <w:guid w:val="{C6798D3E-01FC-8943-9AA5-95958B74E64B}"/>
      </w:docPartPr>
      <w:docPartBody>
        <w:p w:rsidR="002D0D2D" w:rsidRDefault="002D0D2D" w:rsidP="002D0D2D">
          <w:pPr>
            <w:pStyle w:val="A454F5B7844A2142AB9C696DB1715F49"/>
          </w:pPr>
          <w:r>
            <w:t>Lorem ipsum dolor</w:t>
          </w:r>
        </w:p>
      </w:docPartBody>
    </w:docPart>
    <w:docPart>
      <w:docPartPr>
        <w:name w:val="253C71BD50420341ACFC40CCF7E725F3"/>
        <w:category>
          <w:name w:val="General"/>
          <w:gallery w:val="placeholder"/>
        </w:category>
        <w:types>
          <w:type w:val="bbPlcHdr"/>
        </w:types>
        <w:behaviors>
          <w:behavior w:val="content"/>
        </w:behaviors>
        <w:guid w:val="{88E73645-F152-4748-BEE7-93BE806CCDD2}"/>
      </w:docPartPr>
      <w:docPartBody>
        <w:p w:rsidR="00E156E8" w:rsidRDefault="002D0D2D" w:rsidP="002D0D2D">
          <w:pPr>
            <w:pStyle w:val="253C71BD50420341ACFC40CCF7E725F3"/>
          </w:pPr>
          <w:r>
            <w:t>Aliquam dapibus.</w:t>
          </w:r>
        </w:p>
      </w:docPartBody>
    </w:docPart>
    <w:docPart>
      <w:docPartPr>
        <w:name w:val="24F0AB5904D01A458E25DE3EA45ADD50"/>
        <w:category>
          <w:name w:val="General"/>
          <w:gallery w:val="placeholder"/>
        </w:category>
        <w:types>
          <w:type w:val="bbPlcHdr"/>
        </w:types>
        <w:behaviors>
          <w:behavior w:val="content"/>
        </w:behaviors>
        <w:guid w:val="{D7186AFA-A933-F842-9A54-F02072182E53}"/>
      </w:docPartPr>
      <w:docPartBody>
        <w:p w:rsidR="00E156E8" w:rsidRDefault="002D0D2D" w:rsidP="002D0D2D">
          <w:pPr>
            <w:pStyle w:val="24F0AB5904D01A458E25DE3EA45ADD50"/>
          </w:pPr>
          <w:r>
            <w:t>Aliquam dapibus.</w:t>
          </w:r>
        </w:p>
      </w:docPartBody>
    </w:docPart>
    <w:docPart>
      <w:docPartPr>
        <w:name w:val="BB0F36CBE8133F4CAFEE07B564D73374"/>
        <w:category>
          <w:name w:val="General"/>
          <w:gallery w:val="placeholder"/>
        </w:category>
        <w:types>
          <w:type w:val="bbPlcHdr"/>
        </w:types>
        <w:behaviors>
          <w:behavior w:val="content"/>
        </w:behaviors>
        <w:guid w:val="{5B26FE8F-E774-384E-854B-280C7DC4F28E}"/>
      </w:docPartPr>
      <w:docPartBody>
        <w:p w:rsidR="006C0B26" w:rsidRDefault="003442AB" w:rsidP="003442AB">
          <w:pPr>
            <w:pStyle w:val="BB0F36CBE8133F4CAFEE07B564D73374"/>
          </w:pPr>
          <w:r>
            <w:t>Lorem ipsum dolor</w:t>
          </w:r>
        </w:p>
      </w:docPartBody>
    </w:docPart>
    <w:docPart>
      <w:docPartPr>
        <w:name w:val="794A8927F8770B4C9A68048D7F3936CF"/>
        <w:category>
          <w:name w:val="General"/>
          <w:gallery w:val="placeholder"/>
        </w:category>
        <w:types>
          <w:type w:val="bbPlcHdr"/>
        </w:types>
        <w:behaviors>
          <w:behavior w:val="content"/>
        </w:behaviors>
        <w:guid w:val="{FE5C442F-BD66-DB42-8FB0-0C038A3B0E7D}"/>
      </w:docPartPr>
      <w:docPartBody>
        <w:p w:rsidR="006C0B26" w:rsidRDefault="003442AB" w:rsidP="003442AB">
          <w:pPr>
            <w:pStyle w:val="794A8927F8770B4C9A68048D7F3936CF"/>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メイリオ">
    <w:charset w:val="80"/>
    <w:family w:val="auto"/>
    <w:pitch w:val="variable"/>
    <w:sig w:usb0="E00002FF" w:usb1="6AC7FFFF"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oNotTrackMoves/>
  <w:defaultTabStop w:val="720"/>
  <w:characterSpacingControl w:val="doNotCompress"/>
  <w:compat>
    <w:useFELayout/>
    <w:compatSetting w:name="compatibilityMode" w:uri="http://schemas.microsoft.com/office/word" w:val="12"/>
  </w:compat>
  <w:rsids>
    <w:rsidRoot w:val="002D0D2D"/>
    <w:rsid w:val="00076CD4"/>
    <w:rsid w:val="002D0D2D"/>
    <w:rsid w:val="003442AB"/>
    <w:rsid w:val="00493951"/>
    <w:rsid w:val="005A54A4"/>
    <w:rsid w:val="005E1340"/>
    <w:rsid w:val="006952EF"/>
    <w:rsid w:val="006C0B26"/>
    <w:rsid w:val="00A44ED7"/>
    <w:rsid w:val="00AA78D0"/>
    <w:rsid w:val="00DE491D"/>
    <w:rsid w:val="00E156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5E13B2512F1C41905FD19C41A1BF97">
    <w:name w:val="255E13B2512F1C41905FD19C41A1BF97"/>
    <w:rsid w:val="00DE491D"/>
  </w:style>
  <w:style w:type="paragraph" w:customStyle="1" w:styleId="4A0B4DA0DEDD3147A9320D0774706EDD">
    <w:name w:val="4A0B4DA0DEDD3147A9320D0774706EDD"/>
    <w:rsid w:val="00DE491D"/>
  </w:style>
  <w:style w:type="paragraph" w:customStyle="1" w:styleId="3D7B8D54185E074EAB2E52DC7F13D147">
    <w:name w:val="3D7B8D54185E074EAB2E52DC7F13D147"/>
    <w:rsid w:val="00DE491D"/>
  </w:style>
  <w:style w:type="paragraph" w:customStyle="1" w:styleId="735B084C6BEC8442AE75A6CB30CBEF86">
    <w:name w:val="735B084C6BEC8442AE75A6CB30CBEF86"/>
    <w:rsid w:val="00DE491D"/>
  </w:style>
  <w:style w:type="paragraph" w:customStyle="1" w:styleId="29AADCF49C27AB4BA2CFA3E9187B0B63">
    <w:name w:val="29AADCF49C27AB4BA2CFA3E9187B0B63"/>
    <w:rsid w:val="00DE491D"/>
  </w:style>
  <w:style w:type="paragraph" w:styleId="BodyText">
    <w:name w:val="Body Text"/>
    <w:basedOn w:val="Normal"/>
    <w:link w:val="BodyTextChar"/>
    <w:rsid w:val="002D0D2D"/>
    <w:pPr>
      <w:spacing w:after="200"/>
    </w:pPr>
    <w:rPr>
      <w:rFonts w:eastAsiaTheme="minorHAnsi"/>
      <w:sz w:val="20"/>
      <w:szCs w:val="22"/>
      <w:lang w:eastAsia="en-US"/>
    </w:rPr>
  </w:style>
  <w:style w:type="character" w:customStyle="1" w:styleId="BodyTextChar">
    <w:name w:val="Body Text Char"/>
    <w:basedOn w:val="DefaultParagraphFont"/>
    <w:link w:val="BodyText"/>
    <w:rsid w:val="002D0D2D"/>
    <w:rPr>
      <w:rFonts w:eastAsiaTheme="minorHAnsi"/>
      <w:sz w:val="20"/>
      <w:szCs w:val="22"/>
      <w:lang w:eastAsia="en-US"/>
    </w:rPr>
  </w:style>
  <w:style w:type="paragraph" w:customStyle="1" w:styleId="6B7778B4A52D4D4F876A036B781DA56C">
    <w:name w:val="6B7778B4A52D4D4F876A036B781DA56C"/>
    <w:rsid w:val="00DE491D"/>
  </w:style>
  <w:style w:type="paragraph" w:customStyle="1" w:styleId="A438E5C0962A0F43A457A3D4C89335C0">
    <w:name w:val="A438E5C0962A0F43A457A3D4C89335C0"/>
    <w:rsid w:val="00DE491D"/>
  </w:style>
  <w:style w:type="paragraph" w:customStyle="1" w:styleId="4291A015FD93334991734C307B12786E">
    <w:name w:val="4291A015FD93334991734C307B12786E"/>
    <w:rsid w:val="00DE491D"/>
  </w:style>
  <w:style w:type="paragraph" w:customStyle="1" w:styleId="A0B206D995E17D499E03C8FC1FCD3674">
    <w:name w:val="A0B206D995E17D499E03C8FC1FCD3674"/>
    <w:rsid w:val="00DE491D"/>
  </w:style>
  <w:style w:type="paragraph" w:customStyle="1" w:styleId="D499F3137E94D34A849A091D1F0FB819">
    <w:name w:val="D499F3137E94D34A849A091D1F0FB819"/>
    <w:rsid w:val="00DE491D"/>
  </w:style>
  <w:style w:type="paragraph" w:customStyle="1" w:styleId="CE1F2C9ADB5E7D45994FAD9DDDFBB215">
    <w:name w:val="CE1F2C9ADB5E7D45994FAD9DDDFBB215"/>
    <w:rsid w:val="00DE491D"/>
  </w:style>
  <w:style w:type="paragraph" w:customStyle="1" w:styleId="BCEA793EC5E4B647BD8E6D6E2CE09236">
    <w:name w:val="BCEA793EC5E4B647BD8E6D6E2CE09236"/>
    <w:rsid w:val="00DE491D"/>
  </w:style>
  <w:style w:type="paragraph" w:customStyle="1" w:styleId="A2D73862D68FEC4E9F665BCBFD5F4544">
    <w:name w:val="A2D73862D68FEC4E9F665BCBFD5F4544"/>
    <w:rsid w:val="002D0D2D"/>
  </w:style>
  <w:style w:type="paragraph" w:customStyle="1" w:styleId="A8431358C8764A4FB2527235A811EA9E">
    <w:name w:val="A8431358C8764A4FB2527235A811EA9E"/>
    <w:rsid w:val="002D0D2D"/>
  </w:style>
  <w:style w:type="paragraph" w:customStyle="1" w:styleId="30D36C3CDCF84B4BB6439CE6421D5EEA">
    <w:name w:val="30D36C3CDCF84B4BB6439CE6421D5EEA"/>
    <w:rsid w:val="002D0D2D"/>
  </w:style>
  <w:style w:type="paragraph" w:customStyle="1" w:styleId="93A32CD2210A9B41B34289D57FAC741D">
    <w:name w:val="93A32CD2210A9B41B34289D57FAC741D"/>
    <w:rsid w:val="002D0D2D"/>
  </w:style>
  <w:style w:type="paragraph" w:customStyle="1" w:styleId="C1BE586F1EF24E468660CBDE8DC6936D">
    <w:name w:val="C1BE586F1EF24E468660CBDE8DC6936D"/>
    <w:rsid w:val="002D0D2D"/>
  </w:style>
  <w:style w:type="paragraph" w:customStyle="1" w:styleId="16371BDB4AD0B74791BB418C28A7CF0F">
    <w:name w:val="16371BDB4AD0B74791BB418C28A7CF0F"/>
    <w:rsid w:val="002D0D2D"/>
  </w:style>
  <w:style w:type="paragraph" w:customStyle="1" w:styleId="DC1DE394AB9C0F46A1F10A6C1AC7616F">
    <w:name w:val="DC1DE394AB9C0F46A1F10A6C1AC7616F"/>
    <w:rsid w:val="002D0D2D"/>
  </w:style>
  <w:style w:type="paragraph" w:customStyle="1" w:styleId="4A5C45E4676F7B4FA8E89C4B398F464D">
    <w:name w:val="4A5C45E4676F7B4FA8E89C4B398F464D"/>
    <w:rsid w:val="002D0D2D"/>
  </w:style>
  <w:style w:type="paragraph" w:customStyle="1" w:styleId="70CAB928EBA1CC4BAE2B5C7B0D4A0014">
    <w:name w:val="70CAB928EBA1CC4BAE2B5C7B0D4A0014"/>
    <w:rsid w:val="002D0D2D"/>
  </w:style>
  <w:style w:type="paragraph" w:customStyle="1" w:styleId="A31FB37893F09B4786A674C955F44397">
    <w:name w:val="A31FB37893F09B4786A674C955F44397"/>
    <w:rsid w:val="002D0D2D"/>
  </w:style>
  <w:style w:type="paragraph" w:customStyle="1" w:styleId="4941114BF0299F4893CFC709615148B8">
    <w:name w:val="4941114BF0299F4893CFC709615148B8"/>
    <w:rsid w:val="002D0D2D"/>
  </w:style>
  <w:style w:type="paragraph" w:customStyle="1" w:styleId="F2354F0ACE3DF94792476A8BDC571815">
    <w:name w:val="F2354F0ACE3DF94792476A8BDC571815"/>
    <w:rsid w:val="002D0D2D"/>
  </w:style>
  <w:style w:type="paragraph" w:customStyle="1" w:styleId="0BBF51BD7F632B46AC54AFE3E5D1C4B1">
    <w:name w:val="0BBF51BD7F632B46AC54AFE3E5D1C4B1"/>
    <w:rsid w:val="002D0D2D"/>
  </w:style>
  <w:style w:type="paragraph" w:customStyle="1" w:styleId="CE80095ECCA30F4F8D71874D545B6DAF">
    <w:name w:val="CE80095ECCA30F4F8D71874D545B6DAF"/>
    <w:rsid w:val="002D0D2D"/>
  </w:style>
  <w:style w:type="paragraph" w:customStyle="1" w:styleId="88228BB9282C88479F8D5038029BEED1">
    <w:name w:val="88228BB9282C88479F8D5038029BEED1"/>
    <w:rsid w:val="002D0D2D"/>
  </w:style>
  <w:style w:type="paragraph" w:customStyle="1" w:styleId="9E03051AA6CD1944A5BD5ABF4CB2B16B">
    <w:name w:val="9E03051AA6CD1944A5BD5ABF4CB2B16B"/>
    <w:rsid w:val="002D0D2D"/>
  </w:style>
  <w:style w:type="paragraph" w:customStyle="1" w:styleId="7F296C04BF750F4FBC47939394AE16BE">
    <w:name w:val="7F296C04BF750F4FBC47939394AE16BE"/>
    <w:rsid w:val="002D0D2D"/>
  </w:style>
  <w:style w:type="paragraph" w:customStyle="1" w:styleId="DE89A29DF7417342B7D9DDCA60F665D0">
    <w:name w:val="DE89A29DF7417342B7D9DDCA60F665D0"/>
    <w:rsid w:val="002D0D2D"/>
  </w:style>
  <w:style w:type="paragraph" w:customStyle="1" w:styleId="BA3FDAC694145D4F856BB7170C7571EB">
    <w:name w:val="BA3FDAC694145D4F856BB7170C7571EB"/>
    <w:rsid w:val="002D0D2D"/>
  </w:style>
  <w:style w:type="paragraph" w:customStyle="1" w:styleId="4881021EE4D727458DFCAC91ED3C2163">
    <w:name w:val="4881021EE4D727458DFCAC91ED3C2163"/>
    <w:rsid w:val="002D0D2D"/>
  </w:style>
  <w:style w:type="paragraph" w:customStyle="1" w:styleId="D7A90A6C030C3045A3C030CD48931993">
    <w:name w:val="D7A90A6C030C3045A3C030CD48931993"/>
    <w:rsid w:val="002D0D2D"/>
  </w:style>
  <w:style w:type="paragraph" w:customStyle="1" w:styleId="F5266672C8D71940AC6A2C5B660E18B1">
    <w:name w:val="F5266672C8D71940AC6A2C5B660E18B1"/>
    <w:rsid w:val="002D0D2D"/>
  </w:style>
  <w:style w:type="paragraph" w:customStyle="1" w:styleId="9D884F3A4C5E5347B7BD02EBCACD31F5">
    <w:name w:val="9D884F3A4C5E5347B7BD02EBCACD31F5"/>
    <w:rsid w:val="002D0D2D"/>
  </w:style>
  <w:style w:type="paragraph" w:customStyle="1" w:styleId="FEABF4E777BE5F4E8AB553B4E2534FED">
    <w:name w:val="FEABF4E777BE5F4E8AB553B4E2534FED"/>
    <w:rsid w:val="002D0D2D"/>
  </w:style>
  <w:style w:type="paragraph" w:customStyle="1" w:styleId="37DC0C892A433145AD583DC732BC1B1D">
    <w:name w:val="37DC0C892A433145AD583DC732BC1B1D"/>
    <w:rsid w:val="002D0D2D"/>
  </w:style>
  <w:style w:type="paragraph" w:customStyle="1" w:styleId="499FC8AEBD1F834AA1B8F9EEEC9F81F2">
    <w:name w:val="499FC8AEBD1F834AA1B8F9EEEC9F81F2"/>
    <w:rsid w:val="002D0D2D"/>
  </w:style>
  <w:style w:type="paragraph" w:customStyle="1" w:styleId="EB43C4D834EFC9448C1604B86742E5EB">
    <w:name w:val="EB43C4D834EFC9448C1604B86742E5EB"/>
    <w:rsid w:val="002D0D2D"/>
  </w:style>
  <w:style w:type="paragraph" w:customStyle="1" w:styleId="EAD16157CFC4364EA3EFC273CECCF0AA">
    <w:name w:val="EAD16157CFC4364EA3EFC273CECCF0AA"/>
    <w:rsid w:val="002D0D2D"/>
  </w:style>
  <w:style w:type="paragraph" w:customStyle="1" w:styleId="A0504685A79E84458AFF20091ACB2F5D">
    <w:name w:val="A0504685A79E84458AFF20091ACB2F5D"/>
    <w:rsid w:val="002D0D2D"/>
  </w:style>
  <w:style w:type="paragraph" w:customStyle="1" w:styleId="CC3A5267FC5C90489D6778F6A0096E1C">
    <w:name w:val="CC3A5267FC5C90489D6778F6A0096E1C"/>
    <w:rsid w:val="002D0D2D"/>
  </w:style>
  <w:style w:type="paragraph" w:customStyle="1" w:styleId="0C69048DF993764390B7FD813549A02D">
    <w:name w:val="0C69048DF993764390B7FD813549A02D"/>
    <w:rsid w:val="002D0D2D"/>
  </w:style>
  <w:style w:type="paragraph" w:customStyle="1" w:styleId="D517013AA7DEC147BCEFB6F1EF82FD52">
    <w:name w:val="D517013AA7DEC147BCEFB6F1EF82FD52"/>
    <w:rsid w:val="002D0D2D"/>
  </w:style>
  <w:style w:type="paragraph" w:customStyle="1" w:styleId="56C8F59D95F8DB41A18BAE521CA1AC44">
    <w:name w:val="56C8F59D95F8DB41A18BAE521CA1AC44"/>
    <w:rsid w:val="002D0D2D"/>
  </w:style>
  <w:style w:type="paragraph" w:customStyle="1" w:styleId="A454F5B7844A2142AB9C696DB1715F49">
    <w:name w:val="A454F5B7844A2142AB9C696DB1715F49"/>
    <w:rsid w:val="002D0D2D"/>
  </w:style>
  <w:style w:type="paragraph" w:customStyle="1" w:styleId="D1B0893758E1C148BD2E74595C3F140B">
    <w:name w:val="D1B0893758E1C148BD2E74595C3F140B"/>
    <w:rsid w:val="002D0D2D"/>
  </w:style>
  <w:style w:type="paragraph" w:customStyle="1" w:styleId="4B84397B37166B4DB13652C24D745B28">
    <w:name w:val="4B84397B37166B4DB13652C24D745B28"/>
    <w:rsid w:val="002D0D2D"/>
  </w:style>
  <w:style w:type="paragraph" w:customStyle="1" w:styleId="315542AB48E63A47B2C807EB5D80FF75">
    <w:name w:val="315542AB48E63A47B2C807EB5D80FF75"/>
    <w:rsid w:val="002D0D2D"/>
  </w:style>
  <w:style w:type="paragraph" w:customStyle="1" w:styleId="253C71BD50420341ACFC40CCF7E725F3">
    <w:name w:val="253C71BD50420341ACFC40CCF7E725F3"/>
    <w:rsid w:val="002D0D2D"/>
  </w:style>
  <w:style w:type="paragraph" w:customStyle="1" w:styleId="7CFA6BE4FF23A848A2351262CFCA1731">
    <w:name w:val="7CFA6BE4FF23A848A2351262CFCA1731"/>
    <w:rsid w:val="002D0D2D"/>
  </w:style>
  <w:style w:type="paragraph" w:customStyle="1" w:styleId="24F0AB5904D01A458E25DE3EA45ADD50">
    <w:name w:val="24F0AB5904D01A458E25DE3EA45ADD50"/>
    <w:rsid w:val="002D0D2D"/>
  </w:style>
  <w:style w:type="paragraph" w:customStyle="1" w:styleId="BB0F36CBE8133F4CAFEE07B564D73374">
    <w:name w:val="BB0F36CBE8133F4CAFEE07B564D73374"/>
    <w:rsid w:val="003442AB"/>
    <w:rPr>
      <w:lang w:eastAsia="en-US"/>
    </w:rPr>
  </w:style>
  <w:style w:type="paragraph" w:customStyle="1" w:styleId="794A8927F8770B4C9A68048D7F3936CF">
    <w:name w:val="794A8927F8770B4C9A68048D7F3936CF"/>
    <w:rsid w:val="003442AB"/>
    <w:rPr>
      <w:lang w:eastAsia="en-US"/>
    </w:rPr>
  </w:style>
  <w:style w:type="paragraph" w:customStyle="1" w:styleId="595712345A0CFC46AD21E0D32E267ACB">
    <w:name w:val="595712345A0CFC46AD21E0D32E267ACB"/>
    <w:rsid w:val="003442AB"/>
    <w:rPr>
      <w:lang w:eastAsia="en-US"/>
    </w:rPr>
  </w:style>
  <w:style w:type="paragraph" w:customStyle="1" w:styleId="E270A922F3BFA546A1AC8CD25132348F">
    <w:name w:val="E270A922F3BFA546A1AC8CD25132348F"/>
    <w:rsid w:val="003442AB"/>
    <w:rPr>
      <w:lang w:eastAsia="en-US"/>
    </w:rPr>
  </w:style>
  <w:style w:type="paragraph" w:customStyle="1" w:styleId="757313D24810F048B7844C78BE8EA0B7">
    <w:name w:val="757313D24810F048B7844C78BE8EA0B7"/>
    <w:rsid w:val="003442A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FABF7-917F-4147-9FAA-9886E8B2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View:Resumes:Corner Resume.dotx</Template>
  <TotalTime>1</TotalTime>
  <Pages>3</Pages>
  <Words>929</Words>
  <Characters>5296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Nardone</dc:creator>
  <cp:keywords/>
  <dc:description/>
  <cp:lastModifiedBy>Microsoft Office User</cp:lastModifiedBy>
  <cp:revision>3</cp:revision>
  <cp:lastPrinted>2014-12-05T00:20:00Z</cp:lastPrinted>
  <dcterms:created xsi:type="dcterms:W3CDTF">2016-02-19T15:09:00Z</dcterms:created>
  <dcterms:modified xsi:type="dcterms:W3CDTF">2016-02-19T15:10:00Z</dcterms:modified>
  <cp:category/>
</cp:coreProperties>
</file>